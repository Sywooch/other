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8" w:type="dxa"/>
        <w:tblInd w:w="-106" w:type="dxa"/>
        <w:tblLayout w:type="fixed"/>
        <w:tblLook w:val="01E0"/>
      </w:tblPr>
      <w:tblGrid>
        <w:gridCol w:w="5008"/>
        <w:gridCol w:w="4900"/>
      </w:tblGrid>
      <w:tr w:rsidR="007E1C62" w:rsidRPr="00090C44" w:rsidTr="00090C44">
        <w:tc>
          <w:tcPr>
            <w:tcW w:w="5008" w:type="dxa"/>
          </w:tcPr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Утверждаю:</w:t>
            </w:r>
          </w:p>
          <w:p w:rsidR="007E1C62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 xml:space="preserve">Начальник управления по делам молодежи администрации 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города Благовещенска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___________________А.А. Дымова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_______________________2014 год</w:t>
            </w:r>
          </w:p>
        </w:tc>
        <w:tc>
          <w:tcPr>
            <w:tcW w:w="4900" w:type="dxa"/>
          </w:tcPr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Утверждаю: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Директор МБУ ЦРМ и ОИ «Выбор»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>____________________С.В. Тюкалова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  <w:r w:rsidRPr="00090C44">
              <w:rPr>
                <w:sz w:val="28"/>
                <w:szCs w:val="28"/>
              </w:rPr>
              <w:t xml:space="preserve">_________________________2014 год </w:t>
            </w:r>
          </w:p>
          <w:p w:rsidR="007E1C62" w:rsidRPr="00090C44" w:rsidRDefault="007E1C62" w:rsidP="00090C44">
            <w:pPr>
              <w:rPr>
                <w:sz w:val="28"/>
                <w:szCs w:val="28"/>
              </w:rPr>
            </w:pPr>
          </w:p>
        </w:tc>
      </w:tr>
    </w:tbl>
    <w:p w:rsidR="007E1C62" w:rsidRDefault="007E1C62" w:rsidP="00F96BB2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7E1C62" w:rsidRDefault="007E1C62" w:rsidP="00F96BB2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7E1C62" w:rsidRPr="00BB27C4" w:rsidRDefault="007E1C62" w:rsidP="00F96BB2">
      <w:pPr>
        <w:shd w:val="clear" w:color="auto" w:fill="FFFFFF"/>
        <w:jc w:val="both"/>
        <w:rPr>
          <w:b/>
          <w:bCs/>
          <w:sz w:val="28"/>
          <w:szCs w:val="28"/>
        </w:rPr>
      </w:pPr>
    </w:p>
    <w:p w:rsidR="007E1C62" w:rsidRPr="00BB27C4" w:rsidRDefault="007E1C62" w:rsidP="00654282">
      <w:pPr>
        <w:shd w:val="clear" w:color="auto" w:fill="FFFFFF"/>
        <w:jc w:val="center"/>
        <w:rPr>
          <w:sz w:val="28"/>
          <w:szCs w:val="28"/>
        </w:rPr>
      </w:pPr>
      <w:r w:rsidRPr="00BB27C4">
        <w:rPr>
          <w:b/>
          <w:bCs/>
          <w:sz w:val="28"/>
          <w:szCs w:val="28"/>
        </w:rPr>
        <w:t>ПОЛОЖЕНИЕ</w:t>
      </w:r>
    </w:p>
    <w:p w:rsidR="007E1C62" w:rsidRDefault="007E1C62" w:rsidP="00740C3D">
      <w:pPr>
        <w:jc w:val="center"/>
        <w:rPr>
          <w:b/>
          <w:bCs/>
          <w:sz w:val="28"/>
          <w:szCs w:val="28"/>
        </w:rPr>
      </w:pPr>
      <w:r w:rsidRPr="00BB27C4">
        <w:rPr>
          <w:b/>
          <w:bCs/>
          <w:sz w:val="28"/>
          <w:szCs w:val="28"/>
        </w:rPr>
        <w:t>о проведении городско</w:t>
      </w:r>
      <w:r>
        <w:rPr>
          <w:b/>
          <w:bCs/>
          <w:sz w:val="28"/>
          <w:szCs w:val="28"/>
        </w:rPr>
        <w:t xml:space="preserve">й акции «Вектор добровольчества» </w:t>
      </w:r>
    </w:p>
    <w:p w:rsidR="007E1C62" w:rsidRDefault="007E1C62" w:rsidP="00740C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рамках ежегодной Общероссийской добровольческой акции </w:t>
      </w:r>
    </w:p>
    <w:p w:rsidR="007E1C62" w:rsidRDefault="007E1C62" w:rsidP="00740C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«Весенняя неделя добра»</w:t>
      </w:r>
    </w:p>
    <w:p w:rsidR="007E1C62" w:rsidRPr="00BB27C4" w:rsidRDefault="007E1C62" w:rsidP="00F96BB2">
      <w:pPr>
        <w:jc w:val="center"/>
        <w:rPr>
          <w:b/>
          <w:bCs/>
          <w:sz w:val="28"/>
          <w:szCs w:val="28"/>
        </w:rPr>
      </w:pPr>
    </w:p>
    <w:p w:rsidR="007E1C62" w:rsidRPr="00173949" w:rsidRDefault="007E1C62" w:rsidP="00F96BB2">
      <w:pPr>
        <w:shd w:val="clear" w:color="auto" w:fill="FFFFFF"/>
        <w:ind w:firstLine="567"/>
        <w:jc w:val="center"/>
        <w:rPr>
          <w:b/>
          <w:bCs/>
          <w:sz w:val="28"/>
          <w:szCs w:val="28"/>
        </w:rPr>
      </w:pPr>
    </w:p>
    <w:p w:rsidR="007E1C62" w:rsidRPr="00173949" w:rsidRDefault="007E1C62" w:rsidP="00F96BB2">
      <w:pPr>
        <w:numPr>
          <w:ilvl w:val="0"/>
          <w:numId w:val="1"/>
        </w:numPr>
        <w:shd w:val="clear" w:color="auto" w:fill="FFFFFF"/>
        <w:tabs>
          <w:tab w:val="clear" w:pos="720"/>
        </w:tabs>
        <w:ind w:left="0" w:firstLine="426"/>
        <w:jc w:val="center"/>
        <w:rPr>
          <w:b/>
          <w:bCs/>
          <w:spacing w:val="-1"/>
          <w:sz w:val="28"/>
          <w:szCs w:val="28"/>
        </w:rPr>
      </w:pPr>
      <w:r w:rsidRPr="00173949">
        <w:rPr>
          <w:b/>
          <w:bCs/>
          <w:spacing w:val="-1"/>
          <w:sz w:val="28"/>
          <w:szCs w:val="28"/>
        </w:rPr>
        <w:t>ОСНОВНЫЕ УСЛОВИЯ</w:t>
      </w:r>
    </w:p>
    <w:p w:rsidR="007E1C62" w:rsidRPr="00740C3D" w:rsidRDefault="007E1C62" w:rsidP="002841B4">
      <w:pPr>
        <w:ind w:firstLine="426"/>
        <w:jc w:val="both"/>
        <w:rPr>
          <w:b/>
          <w:bCs/>
          <w:sz w:val="28"/>
          <w:szCs w:val="28"/>
        </w:rPr>
      </w:pPr>
      <w:r>
        <w:rPr>
          <w:spacing w:val="-1"/>
          <w:sz w:val="28"/>
          <w:szCs w:val="28"/>
        </w:rPr>
        <w:t>1.1.</w:t>
      </w:r>
      <w:r w:rsidRPr="00173949">
        <w:rPr>
          <w:spacing w:val="-1"/>
          <w:sz w:val="28"/>
          <w:szCs w:val="28"/>
        </w:rPr>
        <w:t xml:space="preserve">Настоящее Положение </w:t>
      </w:r>
      <w:r w:rsidRPr="00740C3D">
        <w:rPr>
          <w:spacing w:val="-1"/>
          <w:sz w:val="28"/>
          <w:szCs w:val="28"/>
        </w:rPr>
        <w:t xml:space="preserve">определяет общий порядок организации и  проведения </w:t>
      </w:r>
      <w:r w:rsidRPr="00143DF5">
        <w:rPr>
          <w:sz w:val="28"/>
          <w:szCs w:val="28"/>
        </w:rPr>
        <w:t>городской акции «Вектор добровольчества в рамках ежегодной Общероссийской добровольческой акции «Весенняя неделя добра»  (далее – Акция</w:t>
      </w:r>
      <w:r w:rsidRPr="00143DF5">
        <w:rPr>
          <w:sz w:val="32"/>
          <w:szCs w:val="32"/>
        </w:rPr>
        <w:t>)</w:t>
      </w:r>
      <w:r w:rsidRPr="00143DF5">
        <w:rPr>
          <w:sz w:val="28"/>
          <w:szCs w:val="28"/>
        </w:rPr>
        <w:t>.</w:t>
      </w:r>
    </w:p>
    <w:p w:rsidR="007E1C62" w:rsidRDefault="007E1C62" w:rsidP="00F96BB2">
      <w:pPr>
        <w:shd w:val="clear" w:color="auto" w:fill="FFFFFF"/>
        <w:ind w:firstLine="426"/>
        <w:jc w:val="both"/>
        <w:rPr>
          <w:spacing w:val="-1"/>
          <w:sz w:val="28"/>
          <w:szCs w:val="28"/>
        </w:rPr>
      </w:pPr>
      <w:r w:rsidRPr="00173949">
        <w:rPr>
          <w:spacing w:val="-1"/>
          <w:sz w:val="28"/>
          <w:szCs w:val="28"/>
        </w:rPr>
        <w:t xml:space="preserve">1.2. Организаторы </w:t>
      </w:r>
      <w:r>
        <w:rPr>
          <w:spacing w:val="-1"/>
          <w:sz w:val="28"/>
          <w:szCs w:val="28"/>
        </w:rPr>
        <w:t>Акции –</w:t>
      </w:r>
      <w:r w:rsidRPr="00173949">
        <w:rPr>
          <w:spacing w:val="-1"/>
          <w:sz w:val="28"/>
          <w:szCs w:val="28"/>
        </w:rPr>
        <w:t xml:space="preserve">  управление по делам молодежи администрации города Благовещенска</w:t>
      </w:r>
      <w:r>
        <w:rPr>
          <w:spacing w:val="-1"/>
          <w:sz w:val="28"/>
          <w:szCs w:val="28"/>
        </w:rPr>
        <w:t xml:space="preserve"> и муниципальное бюджетное учреждение Центр развития молодежных и общественных инициатив «Выбор»</w:t>
      </w:r>
      <w:r w:rsidRPr="00173949">
        <w:rPr>
          <w:spacing w:val="-1"/>
          <w:sz w:val="28"/>
          <w:szCs w:val="28"/>
        </w:rPr>
        <w:t>.</w:t>
      </w:r>
    </w:p>
    <w:p w:rsidR="007E1C62" w:rsidRPr="00173949" w:rsidRDefault="007E1C62" w:rsidP="00F96BB2">
      <w:pPr>
        <w:shd w:val="clear" w:color="auto" w:fill="FFFFFF"/>
        <w:ind w:firstLine="426"/>
        <w:jc w:val="both"/>
        <w:rPr>
          <w:spacing w:val="-1"/>
          <w:sz w:val="28"/>
          <w:szCs w:val="28"/>
        </w:rPr>
      </w:pPr>
    </w:p>
    <w:p w:rsidR="007E1C62" w:rsidRPr="00173949" w:rsidRDefault="007E1C62" w:rsidP="00F96BB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567"/>
        </w:tabs>
        <w:ind w:left="0" w:firstLine="426"/>
        <w:jc w:val="center"/>
        <w:rPr>
          <w:b/>
          <w:bCs/>
          <w:spacing w:val="-1"/>
          <w:sz w:val="28"/>
          <w:szCs w:val="28"/>
        </w:rPr>
      </w:pPr>
      <w:r w:rsidRPr="00173949">
        <w:rPr>
          <w:b/>
          <w:bCs/>
          <w:spacing w:val="-1"/>
          <w:sz w:val="28"/>
          <w:szCs w:val="28"/>
        </w:rPr>
        <w:t>ЦЕЛЬ И ЗАДАЧИ</w:t>
      </w:r>
    </w:p>
    <w:p w:rsidR="007E1C62" w:rsidRPr="00B147A1" w:rsidRDefault="007E1C62" w:rsidP="00143DF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 w:rsidRPr="00173949">
        <w:rPr>
          <w:sz w:val="28"/>
          <w:szCs w:val="28"/>
        </w:rPr>
        <w:t xml:space="preserve"> Цель</w:t>
      </w:r>
      <w:r>
        <w:rPr>
          <w:sz w:val="28"/>
          <w:szCs w:val="28"/>
        </w:rPr>
        <w:t xml:space="preserve"> Акции</w:t>
      </w:r>
      <w:r w:rsidRPr="0017394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73949">
        <w:rPr>
          <w:sz w:val="28"/>
          <w:szCs w:val="28"/>
        </w:rPr>
        <w:t xml:space="preserve"> </w:t>
      </w:r>
      <w:r w:rsidRPr="00B147A1">
        <w:rPr>
          <w:sz w:val="28"/>
          <w:szCs w:val="28"/>
        </w:rPr>
        <w:t>популяризация  идей, ценно</w:t>
      </w:r>
      <w:r>
        <w:rPr>
          <w:sz w:val="28"/>
          <w:szCs w:val="28"/>
        </w:rPr>
        <w:t>стей и практики добровольчества, а также</w:t>
      </w:r>
      <w:r w:rsidRPr="00B147A1">
        <w:rPr>
          <w:sz w:val="28"/>
          <w:szCs w:val="28"/>
        </w:rPr>
        <w:t xml:space="preserve"> привлечение внимания общественности и  государства к важной роли добровольчества.</w:t>
      </w:r>
    </w:p>
    <w:p w:rsidR="007E1C62" w:rsidRDefault="007E1C62" w:rsidP="002841B4">
      <w:pPr>
        <w:shd w:val="clear" w:color="auto" w:fill="FFFFFF"/>
        <w:ind w:firstLine="426"/>
        <w:jc w:val="both"/>
        <w:rPr>
          <w:sz w:val="28"/>
          <w:szCs w:val="28"/>
        </w:rPr>
      </w:pPr>
      <w:r w:rsidRPr="00173949">
        <w:rPr>
          <w:sz w:val="28"/>
          <w:szCs w:val="28"/>
        </w:rPr>
        <w:t xml:space="preserve">2.2.  Задачи </w:t>
      </w:r>
      <w:r>
        <w:rPr>
          <w:sz w:val="28"/>
          <w:szCs w:val="28"/>
        </w:rPr>
        <w:t>Акции:</w:t>
      </w:r>
    </w:p>
    <w:p w:rsidR="007E1C62" w:rsidRPr="00B147A1" w:rsidRDefault="007E1C62" w:rsidP="00143DF5">
      <w:pPr>
        <w:pStyle w:val="1"/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B147A1">
        <w:rPr>
          <w:sz w:val="28"/>
          <w:szCs w:val="28"/>
        </w:rPr>
        <w:t xml:space="preserve">консолидация усилий общества и власти, повышение потенциала гражданского участия, мобилизация добровольческих ресурсов для решения социально значимых проблем </w:t>
      </w:r>
      <w:r>
        <w:rPr>
          <w:sz w:val="28"/>
          <w:szCs w:val="28"/>
        </w:rPr>
        <w:t>города Благовещенска</w:t>
      </w:r>
      <w:r w:rsidRPr="00B147A1">
        <w:rPr>
          <w:sz w:val="28"/>
          <w:szCs w:val="28"/>
        </w:rPr>
        <w:t xml:space="preserve">;  </w:t>
      </w:r>
    </w:p>
    <w:p w:rsidR="007E1C62" w:rsidRDefault="007E1C62" w:rsidP="00143DF5">
      <w:pPr>
        <w:pStyle w:val="BodyTextIndent3"/>
        <w:spacing w:after="0"/>
        <w:ind w:left="0" w:right="-82"/>
        <w:jc w:val="both"/>
        <w:rPr>
          <w:sz w:val="28"/>
          <w:szCs w:val="28"/>
        </w:rPr>
      </w:pPr>
      <w:r w:rsidRPr="00B147A1">
        <w:rPr>
          <w:sz w:val="28"/>
          <w:szCs w:val="28"/>
          <w:lang w:eastAsia="en-US"/>
        </w:rPr>
        <w:t>– а</w:t>
      </w:r>
      <w:r w:rsidRPr="00B147A1">
        <w:rPr>
          <w:sz w:val="28"/>
          <w:szCs w:val="28"/>
        </w:rPr>
        <w:t xml:space="preserve">ктивизация созидательного добровольческого потенциала </w:t>
      </w:r>
      <w:r>
        <w:rPr>
          <w:sz w:val="28"/>
          <w:szCs w:val="28"/>
        </w:rPr>
        <w:t>молодежи;</w:t>
      </w:r>
    </w:p>
    <w:p w:rsidR="007E1C62" w:rsidRPr="00B147A1" w:rsidRDefault="007E1C62" w:rsidP="00143DF5">
      <w:pPr>
        <w:pStyle w:val="BodyTextIndent3"/>
        <w:spacing w:after="0"/>
        <w:ind w:left="0" w:right="-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B147A1">
        <w:rPr>
          <w:sz w:val="28"/>
          <w:szCs w:val="28"/>
        </w:rPr>
        <w:t xml:space="preserve">содействие формированию государственной политики поддержки добровольчества в </w:t>
      </w:r>
      <w:r>
        <w:rPr>
          <w:sz w:val="28"/>
          <w:szCs w:val="28"/>
        </w:rPr>
        <w:t>города Благовещенске;</w:t>
      </w:r>
    </w:p>
    <w:p w:rsidR="007E1C62" w:rsidRPr="00B147A1" w:rsidRDefault="007E1C62" w:rsidP="00143DF5">
      <w:pPr>
        <w:pStyle w:val="1"/>
        <w:widowControl/>
        <w:jc w:val="both"/>
        <w:rPr>
          <w:sz w:val="28"/>
          <w:szCs w:val="28"/>
        </w:rPr>
      </w:pPr>
      <w:r w:rsidRPr="00B147A1">
        <w:rPr>
          <w:sz w:val="28"/>
          <w:szCs w:val="28"/>
        </w:rPr>
        <w:t>–</w:t>
      </w:r>
      <w:r w:rsidRPr="00B147A1">
        <w:t xml:space="preserve"> </w:t>
      </w:r>
      <w:r w:rsidRPr="00B147A1">
        <w:rPr>
          <w:sz w:val="28"/>
          <w:szCs w:val="28"/>
        </w:rPr>
        <w:t xml:space="preserve">практическое воплощение идеи межсекторного взаимодействия и партнерства в совместном решении социальных задач общества. </w:t>
      </w:r>
      <w:r w:rsidRPr="00B147A1">
        <w:rPr>
          <w:b/>
          <w:bCs/>
          <w:i/>
          <w:iCs/>
          <w:sz w:val="28"/>
          <w:szCs w:val="28"/>
        </w:rPr>
        <w:t xml:space="preserve">  </w:t>
      </w:r>
    </w:p>
    <w:p w:rsidR="007E1C62" w:rsidRPr="00173949" w:rsidRDefault="007E1C62" w:rsidP="00F96BB2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7E1C62" w:rsidRPr="00173949" w:rsidRDefault="007E1C62" w:rsidP="00F96BB2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173949">
        <w:rPr>
          <w:b/>
          <w:bCs/>
          <w:sz w:val="28"/>
          <w:szCs w:val="28"/>
        </w:rPr>
        <w:t xml:space="preserve">УЧАСТНИКИ </w:t>
      </w:r>
      <w:r>
        <w:rPr>
          <w:b/>
          <w:bCs/>
          <w:sz w:val="28"/>
          <w:szCs w:val="28"/>
        </w:rPr>
        <w:t>АКЦИИ</w:t>
      </w:r>
    </w:p>
    <w:p w:rsidR="007E1C62" w:rsidRPr="00084380" w:rsidRDefault="007E1C62" w:rsidP="002841B4">
      <w:pPr>
        <w:shd w:val="clear" w:color="auto" w:fill="FFFFFF"/>
        <w:ind w:firstLine="708"/>
        <w:jc w:val="both"/>
        <w:rPr>
          <w:sz w:val="28"/>
          <w:szCs w:val="28"/>
        </w:rPr>
      </w:pPr>
      <w:r w:rsidRPr="00084380">
        <w:rPr>
          <w:color w:val="000000"/>
          <w:sz w:val="28"/>
          <w:szCs w:val="28"/>
        </w:rPr>
        <w:t xml:space="preserve">3.1. В качестве участников </w:t>
      </w:r>
      <w:r>
        <w:rPr>
          <w:color w:val="000000"/>
          <w:sz w:val="28"/>
          <w:szCs w:val="28"/>
        </w:rPr>
        <w:t>Акции</w:t>
      </w:r>
      <w:r w:rsidRPr="00084380">
        <w:rPr>
          <w:color w:val="000000"/>
          <w:sz w:val="28"/>
          <w:szCs w:val="28"/>
        </w:rPr>
        <w:t xml:space="preserve"> могут выступать </w:t>
      </w:r>
      <w:r w:rsidRPr="00084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общественные, </w:t>
      </w:r>
      <w:r w:rsidRPr="00084380">
        <w:rPr>
          <w:sz w:val="28"/>
          <w:szCs w:val="28"/>
        </w:rPr>
        <w:t xml:space="preserve">некоммерческие </w:t>
      </w:r>
      <w:r>
        <w:rPr>
          <w:sz w:val="28"/>
          <w:szCs w:val="28"/>
        </w:rPr>
        <w:t xml:space="preserve">и </w:t>
      </w:r>
      <w:r w:rsidRPr="00084380">
        <w:rPr>
          <w:sz w:val="28"/>
          <w:szCs w:val="28"/>
        </w:rPr>
        <w:t xml:space="preserve"> </w:t>
      </w:r>
      <w:r w:rsidRPr="00084380">
        <w:rPr>
          <w:sz w:val="28"/>
          <w:szCs w:val="28"/>
          <w:shd w:val="clear" w:color="auto" w:fill="FFFFFF"/>
        </w:rPr>
        <w:t xml:space="preserve">коммерческие организации </w:t>
      </w:r>
      <w:r w:rsidRPr="00084380">
        <w:rPr>
          <w:sz w:val="28"/>
          <w:szCs w:val="28"/>
        </w:rPr>
        <w:t>г</w:t>
      </w:r>
      <w:r>
        <w:rPr>
          <w:sz w:val="28"/>
          <w:szCs w:val="28"/>
        </w:rPr>
        <w:t>орода</w:t>
      </w:r>
      <w:r w:rsidRPr="00084380">
        <w:rPr>
          <w:sz w:val="28"/>
          <w:szCs w:val="28"/>
        </w:rPr>
        <w:t xml:space="preserve"> Благовещенска, </w:t>
      </w:r>
      <w:r w:rsidRPr="00084380">
        <w:rPr>
          <w:sz w:val="28"/>
          <w:szCs w:val="28"/>
          <w:shd w:val="clear" w:color="auto" w:fill="FFFFFF"/>
        </w:rPr>
        <w:t xml:space="preserve">образовательные учреждения среднего и высшего профессионального образования, </w:t>
      </w:r>
      <w:r w:rsidRPr="00084380">
        <w:rPr>
          <w:sz w:val="28"/>
          <w:szCs w:val="28"/>
        </w:rPr>
        <w:t xml:space="preserve">а также </w:t>
      </w:r>
      <w:r w:rsidRPr="00084380">
        <w:rPr>
          <w:color w:val="000000"/>
          <w:sz w:val="28"/>
          <w:szCs w:val="28"/>
        </w:rPr>
        <w:t>инициативные группы жителей</w:t>
      </w:r>
      <w:r>
        <w:rPr>
          <w:color w:val="000000"/>
          <w:sz w:val="28"/>
          <w:szCs w:val="28"/>
        </w:rPr>
        <w:t xml:space="preserve"> города</w:t>
      </w:r>
      <w:r w:rsidRPr="00084380">
        <w:rPr>
          <w:color w:val="000000"/>
          <w:sz w:val="28"/>
          <w:szCs w:val="28"/>
        </w:rPr>
        <w:t>, имеющие схожесть взглядов, убеждений и представлений.</w:t>
      </w:r>
      <w:r>
        <w:rPr>
          <w:color w:val="000000"/>
          <w:sz w:val="28"/>
          <w:szCs w:val="28"/>
        </w:rPr>
        <w:t xml:space="preserve"> Количество участников не ограниченно. </w:t>
      </w:r>
    </w:p>
    <w:p w:rsidR="007E1C62" w:rsidRDefault="007E1C62" w:rsidP="00F96BB2">
      <w:pPr>
        <w:pStyle w:val="BodyTextIndent2"/>
        <w:rPr>
          <w:rFonts w:ascii="Times New Roman" w:hAnsi="Times New Roman" w:cs="Times New Roman"/>
          <w:sz w:val="28"/>
          <w:szCs w:val="28"/>
        </w:rPr>
      </w:pPr>
      <w:r w:rsidRPr="00173949">
        <w:rPr>
          <w:rFonts w:ascii="Times New Roman" w:hAnsi="Times New Roman" w:cs="Times New Roman"/>
          <w:sz w:val="28"/>
          <w:szCs w:val="28"/>
        </w:rPr>
        <w:t xml:space="preserve">3.3. Для участия в </w:t>
      </w:r>
      <w:r>
        <w:rPr>
          <w:rFonts w:ascii="Times New Roman" w:hAnsi="Times New Roman" w:cs="Times New Roman"/>
          <w:sz w:val="28"/>
          <w:szCs w:val="28"/>
        </w:rPr>
        <w:t>Акции</w:t>
      </w:r>
      <w:r w:rsidRPr="00173949">
        <w:rPr>
          <w:rFonts w:ascii="Times New Roman" w:hAnsi="Times New Roman" w:cs="Times New Roman"/>
          <w:sz w:val="28"/>
          <w:szCs w:val="28"/>
        </w:rPr>
        <w:t xml:space="preserve"> необходимо заполнить заявку по утвержденной форме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73949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17394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E1C62" w:rsidRDefault="007E1C62" w:rsidP="00084380">
      <w:pPr>
        <w:shd w:val="clear" w:color="auto" w:fill="FFFFFF"/>
        <w:ind w:left="709"/>
        <w:jc w:val="center"/>
        <w:rPr>
          <w:b/>
          <w:bCs/>
          <w:sz w:val="28"/>
          <w:szCs w:val="28"/>
        </w:rPr>
      </w:pPr>
    </w:p>
    <w:p w:rsidR="007E1C62" w:rsidRPr="00536370" w:rsidRDefault="007E1C62" w:rsidP="00084380">
      <w:pPr>
        <w:shd w:val="clear" w:color="auto" w:fill="FFFFFF"/>
        <w:ind w:left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СРОКИ </w:t>
      </w:r>
      <w:r w:rsidRPr="00536370">
        <w:rPr>
          <w:b/>
          <w:bCs/>
          <w:sz w:val="28"/>
          <w:szCs w:val="28"/>
        </w:rPr>
        <w:t xml:space="preserve">ПРОВЕДЕНИЯ </w:t>
      </w:r>
      <w:r>
        <w:rPr>
          <w:b/>
          <w:bCs/>
          <w:sz w:val="28"/>
          <w:szCs w:val="28"/>
        </w:rPr>
        <w:t>АКЦИИ</w:t>
      </w:r>
    </w:p>
    <w:p w:rsidR="007E1C62" w:rsidRDefault="007E1C62" w:rsidP="002841B4">
      <w:pPr>
        <w:shd w:val="clear" w:color="auto" w:fill="FFFFFF"/>
        <w:ind w:right="-27" w:firstLine="708"/>
        <w:jc w:val="both"/>
        <w:rPr>
          <w:sz w:val="28"/>
          <w:szCs w:val="28"/>
        </w:rPr>
      </w:pPr>
      <w:r>
        <w:rPr>
          <w:sz w:val="28"/>
          <w:szCs w:val="28"/>
        </w:rPr>
        <w:t>4.1. Акция</w:t>
      </w:r>
      <w:r w:rsidRPr="00536370">
        <w:rPr>
          <w:sz w:val="28"/>
          <w:szCs w:val="28"/>
        </w:rPr>
        <w:t xml:space="preserve"> проводится </w:t>
      </w:r>
      <w:r>
        <w:rPr>
          <w:sz w:val="28"/>
          <w:szCs w:val="28"/>
        </w:rPr>
        <w:t>в г. Благовещенске с 10 марта</w:t>
      </w:r>
      <w:r w:rsidRPr="00536370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25 апреля </w:t>
      </w:r>
      <w:r w:rsidRPr="00536370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536370">
        <w:rPr>
          <w:sz w:val="28"/>
          <w:szCs w:val="28"/>
        </w:rPr>
        <w:t xml:space="preserve"> года.</w:t>
      </w:r>
    </w:p>
    <w:p w:rsidR="007E1C62" w:rsidRPr="009B60FF" w:rsidRDefault="007E1C62" w:rsidP="002841B4">
      <w:pPr>
        <w:shd w:val="clear" w:color="auto" w:fill="FFFFFF"/>
        <w:ind w:right="43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Акция </w:t>
      </w:r>
      <w:r w:rsidRPr="009B60FF">
        <w:rPr>
          <w:sz w:val="28"/>
          <w:szCs w:val="28"/>
        </w:rPr>
        <w:t xml:space="preserve">проходит в </w:t>
      </w:r>
      <w:r>
        <w:rPr>
          <w:sz w:val="28"/>
          <w:szCs w:val="28"/>
        </w:rPr>
        <w:t>четыре</w:t>
      </w:r>
      <w:r w:rsidRPr="009B60FF">
        <w:rPr>
          <w:sz w:val="28"/>
          <w:szCs w:val="28"/>
        </w:rPr>
        <w:t xml:space="preserve"> этапа:</w:t>
      </w:r>
    </w:p>
    <w:p w:rsidR="007E1C62" w:rsidRPr="008E13E0" w:rsidRDefault="007E1C62" w:rsidP="00B511FF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этап – с 10 марта по 05 апреля: прием заявок.</w:t>
      </w:r>
    </w:p>
    <w:p w:rsidR="007E1C62" w:rsidRDefault="007E1C62" w:rsidP="00084380">
      <w:pPr>
        <w:shd w:val="clear" w:color="auto" w:fill="FFFFFF"/>
        <w:ind w:right="43" w:firstLine="709"/>
        <w:jc w:val="both"/>
        <w:rPr>
          <w:sz w:val="28"/>
          <w:szCs w:val="28"/>
        </w:rPr>
      </w:pPr>
      <w:r>
        <w:rPr>
          <w:sz w:val="28"/>
          <w:szCs w:val="28"/>
        </w:rPr>
        <w:t>2 этап – с 07 по 13 апреля: проведение акции;</w:t>
      </w:r>
    </w:p>
    <w:p w:rsidR="007E1C62" w:rsidRDefault="007E1C62" w:rsidP="00084380">
      <w:pPr>
        <w:shd w:val="clear" w:color="auto" w:fill="FFFFFF"/>
        <w:ind w:right="43" w:firstLine="709"/>
        <w:jc w:val="both"/>
        <w:rPr>
          <w:sz w:val="28"/>
          <w:szCs w:val="28"/>
        </w:rPr>
      </w:pPr>
      <w:r>
        <w:rPr>
          <w:sz w:val="28"/>
          <w:szCs w:val="28"/>
        </w:rPr>
        <w:t>3 этап – 14 по 21 апреля предоставление отчета (приложение 2)</w:t>
      </w:r>
    </w:p>
    <w:p w:rsidR="007E1C62" w:rsidRDefault="007E1C62" w:rsidP="00084380">
      <w:pPr>
        <w:shd w:val="clear" w:color="auto" w:fill="FFFFFF"/>
        <w:ind w:right="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этап –  25 апреля торжественное </w:t>
      </w:r>
      <w:r w:rsidRPr="008E13E0">
        <w:rPr>
          <w:sz w:val="28"/>
          <w:szCs w:val="28"/>
        </w:rPr>
        <w:t xml:space="preserve">награждение </w:t>
      </w:r>
      <w:r>
        <w:rPr>
          <w:sz w:val="28"/>
          <w:szCs w:val="28"/>
        </w:rPr>
        <w:t>участников акции.</w:t>
      </w:r>
    </w:p>
    <w:p w:rsidR="007E1C62" w:rsidRPr="008E13E0" w:rsidRDefault="007E1C62" w:rsidP="00B511FF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Pr="00B511FF">
        <w:rPr>
          <w:sz w:val="28"/>
          <w:szCs w:val="28"/>
        </w:rPr>
        <w:t xml:space="preserve"> </w:t>
      </w:r>
      <w:r w:rsidRPr="008C3032">
        <w:rPr>
          <w:sz w:val="28"/>
          <w:szCs w:val="28"/>
        </w:rPr>
        <w:t xml:space="preserve">Заявки </w:t>
      </w:r>
      <w:r>
        <w:rPr>
          <w:sz w:val="28"/>
          <w:szCs w:val="28"/>
        </w:rPr>
        <w:t xml:space="preserve">и отчеты </w:t>
      </w:r>
      <w:r w:rsidRPr="008C3032">
        <w:rPr>
          <w:sz w:val="28"/>
          <w:szCs w:val="28"/>
        </w:rPr>
        <w:t>принимаются</w:t>
      </w:r>
      <w:r w:rsidRPr="00C03B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адресу ул. Ленина, 97, кааб. 1,2,3 (управление по делам молодежи администрации города Благовещенска) и на адрес </w:t>
      </w:r>
      <w:r w:rsidRPr="008C3032">
        <w:rPr>
          <w:sz w:val="28"/>
          <w:szCs w:val="28"/>
        </w:rPr>
        <w:t>электронной почт</w:t>
      </w:r>
      <w:r>
        <w:rPr>
          <w:sz w:val="28"/>
          <w:szCs w:val="28"/>
        </w:rPr>
        <w:t>ы</w:t>
      </w:r>
      <w:r w:rsidRPr="008C3032">
        <w:rPr>
          <w:sz w:val="28"/>
          <w:szCs w:val="28"/>
        </w:rPr>
        <w:t xml:space="preserve"> </w:t>
      </w:r>
      <w:r w:rsidRPr="008C3032">
        <w:rPr>
          <w:sz w:val="28"/>
          <w:szCs w:val="28"/>
          <w:lang w:val="en-US"/>
        </w:rPr>
        <w:t>e</w:t>
      </w:r>
      <w:r w:rsidRPr="008C3032">
        <w:rPr>
          <w:sz w:val="28"/>
          <w:szCs w:val="28"/>
        </w:rPr>
        <w:t>-</w:t>
      </w:r>
      <w:r w:rsidRPr="008C3032">
        <w:rPr>
          <w:sz w:val="28"/>
          <w:szCs w:val="28"/>
          <w:lang w:val="en-US"/>
        </w:rPr>
        <w:t>mail</w:t>
      </w:r>
      <w:r w:rsidRPr="008C3032">
        <w:rPr>
          <w:sz w:val="28"/>
          <w:szCs w:val="28"/>
        </w:rPr>
        <w:t xml:space="preserve">: </w:t>
      </w:r>
      <w:hyperlink r:id="rId7" w:history="1">
        <w:r w:rsidRPr="008C3032">
          <w:rPr>
            <w:rStyle w:val="Hyperlink"/>
            <w:sz w:val="28"/>
            <w:szCs w:val="28"/>
            <w:lang w:val="en-US"/>
          </w:rPr>
          <w:t>ormblag</w:t>
        </w:r>
        <w:r w:rsidRPr="008C3032">
          <w:rPr>
            <w:rStyle w:val="Hyperlink"/>
            <w:sz w:val="28"/>
            <w:szCs w:val="28"/>
          </w:rPr>
          <w:t>@</w:t>
        </w:r>
        <w:r w:rsidRPr="008C3032">
          <w:rPr>
            <w:rStyle w:val="Hyperlink"/>
            <w:sz w:val="28"/>
            <w:szCs w:val="28"/>
            <w:lang w:val="en-US"/>
          </w:rPr>
          <w:t>mail</w:t>
        </w:r>
        <w:r w:rsidRPr="008C3032">
          <w:rPr>
            <w:rStyle w:val="Hyperlink"/>
            <w:sz w:val="28"/>
            <w:szCs w:val="28"/>
          </w:rPr>
          <w:t>.</w:t>
        </w:r>
        <w:r w:rsidRPr="008C3032">
          <w:rPr>
            <w:rStyle w:val="Hyperlink"/>
            <w:sz w:val="28"/>
            <w:szCs w:val="28"/>
            <w:lang w:val="en-US"/>
          </w:rPr>
          <w:t>ru</w:t>
        </w:r>
      </w:hyperlink>
      <w:r w:rsidRPr="008C3032">
        <w:rPr>
          <w:sz w:val="28"/>
          <w:szCs w:val="28"/>
        </w:rPr>
        <w:t xml:space="preserve">  (с пометкой «</w:t>
      </w:r>
      <w:r>
        <w:rPr>
          <w:sz w:val="28"/>
          <w:szCs w:val="28"/>
        </w:rPr>
        <w:t>акция «Весенняя неделя добра»)</w:t>
      </w:r>
      <w:r w:rsidRPr="008E13E0">
        <w:rPr>
          <w:sz w:val="28"/>
          <w:szCs w:val="28"/>
        </w:rPr>
        <w:t>.</w:t>
      </w:r>
    </w:p>
    <w:p w:rsidR="007E1C62" w:rsidRDefault="007E1C62" w:rsidP="00B511FF">
      <w:pPr>
        <w:shd w:val="clear" w:color="auto" w:fill="FFFFFF"/>
        <w:ind w:left="360"/>
        <w:jc w:val="center"/>
      </w:pPr>
    </w:p>
    <w:p w:rsidR="007E1C62" w:rsidRDefault="007E1C62" w:rsidP="00B511FF">
      <w:pPr>
        <w:shd w:val="clear" w:color="auto" w:fill="FFFFFF"/>
        <w:ind w:left="360"/>
        <w:jc w:val="center"/>
        <w:rPr>
          <w:b/>
          <w:bCs/>
          <w:sz w:val="28"/>
          <w:szCs w:val="28"/>
        </w:rPr>
      </w:pPr>
      <w:r>
        <w:t xml:space="preserve">  </w:t>
      </w:r>
      <w:r>
        <w:rPr>
          <w:b/>
          <w:bCs/>
          <w:sz w:val="28"/>
          <w:szCs w:val="28"/>
        </w:rPr>
        <w:t xml:space="preserve">5. </w:t>
      </w:r>
      <w:r w:rsidRPr="006C0E7F">
        <w:rPr>
          <w:b/>
          <w:bCs/>
          <w:sz w:val="28"/>
          <w:szCs w:val="28"/>
        </w:rPr>
        <w:t xml:space="preserve">ИДЕЯ </w:t>
      </w:r>
      <w:r>
        <w:rPr>
          <w:b/>
          <w:bCs/>
          <w:sz w:val="28"/>
          <w:szCs w:val="28"/>
        </w:rPr>
        <w:t>АКЦИИ</w:t>
      </w:r>
    </w:p>
    <w:p w:rsidR="007E1C62" w:rsidRPr="009C509F" w:rsidRDefault="007E1C62" w:rsidP="00B511FF">
      <w:pPr>
        <w:ind w:firstLine="360"/>
        <w:jc w:val="both"/>
        <w:rPr>
          <w:sz w:val="28"/>
          <w:szCs w:val="28"/>
          <w:shd w:val="clear" w:color="auto" w:fill="FFFFFF"/>
        </w:rPr>
      </w:pPr>
      <w:r w:rsidRPr="009C509F">
        <w:rPr>
          <w:sz w:val="28"/>
          <w:szCs w:val="28"/>
        </w:rPr>
        <w:t xml:space="preserve">5.1. </w:t>
      </w:r>
      <w:r>
        <w:rPr>
          <w:sz w:val="28"/>
          <w:szCs w:val="28"/>
        </w:rPr>
        <w:t>Городская акция «Вектор добровольчества» в рамках ежегодной О</w:t>
      </w:r>
      <w:r w:rsidRPr="009C509F">
        <w:rPr>
          <w:sz w:val="28"/>
          <w:szCs w:val="28"/>
        </w:rPr>
        <w:t>бщероссийской добровольческой акции «Весенняя неделя добра»</w:t>
      </w:r>
      <w:r>
        <w:rPr>
          <w:sz w:val="28"/>
          <w:szCs w:val="28"/>
        </w:rPr>
        <w:t xml:space="preserve"> </w:t>
      </w:r>
      <w:r w:rsidRPr="009C509F">
        <w:rPr>
          <w:sz w:val="28"/>
          <w:szCs w:val="28"/>
        </w:rPr>
        <w:t>призван создать условия для р</w:t>
      </w:r>
      <w:r w:rsidRPr="009C509F">
        <w:rPr>
          <w:sz w:val="28"/>
          <w:szCs w:val="28"/>
          <w:shd w:val="clear" w:color="auto" w:fill="FFFFFF"/>
        </w:rPr>
        <w:t xml:space="preserve">азвития и популяризации добровольческой деятельности среди </w:t>
      </w:r>
      <w:r>
        <w:rPr>
          <w:sz w:val="28"/>
          <w:szCs w:val="28"/>
          <w:shd w:val="clear" w:color="auto" w:fill="FFFFFF"/>
        </w:rPr>
        <w:t>жителей города Благовещенска, п</w:t>
      </w:r>
      <w:r w:rsidRPr="009C509F">
        <w:rPr>
          <w:sz w:val="28"/>
          <w:szCs w:val="28"/>
          <w:shd w:val="clear" w:color="auto" w:fill="FFFFFF"/>
        </w:rPr>
        <w:t xml:space="preserve">овышение эффективности </w:t>
      </w:r>
      <w:r>
        <w:rPr>
          <w:sz w:val="28"/>
          <w:szCs w:val="28"/>
          <w:shd w:val="clear" w:color="auto" w:fill="FFFFFF"/>
        </w:rPr>
        <w:t xml:space="preserve">ее </w:t>
      </w:r>
      <w:r w:rsidRPr="009C509F">
        <w:rPr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>.</w:t>
      </w:r>
    </w:p>
    <w:p w:rsidR="007E1C62" w:rsidRDefault="007E1C62" w:rsidP="00B511FF">
      <w:pPr>
        <w:ind w:firstLine="360"/>
        <w:jc w:val="both"/>
        <w:rPr>
          <w:sz w:val="28"/>
          <w:szCs w:val="28"/>
        </w:rPr>
      </w:pPr>
      <w:r w:rsidRPr="009C509F">
        <w:rPr>
          <w:sz w:val="28"/>
          <w:szCs w:val="28"/>
        </w:rPr>
        <w:t xml:space="preserve">5.2. Идея </w:t>
      </w:r>
      <w:r>
        <w:rPr>
          <w:sz w:val="28"/>
          <w:szCs w:val="28"/>
        </w:rPr>
        <w:t xml:space="preserve">Акции </w:t>
      </w:r>
      <w:r w:rsidRPr="009C509F">
        <w:rPr>
          <w:sz w:val="28"/>
          <w:szCs w:val="28"/>
        </w:rPr>
        <w:t xml:space="preserve">предполагает проведение добровольческих акций и мероприятий на </w:t>
      </w:r>
      <w:r>
        <w:rPr>
          <w:sz w:val="28"/>
          <w:szCs w:val="28"/>
        </w:rPr>
        <w:t>территории города Благовещенска</w:t>
      </w:r>
      <w:r w:rsidRPr="009C509F">
        <w:rPr>
          <w:sz w:val="28"/>
          <w:szCs w:val="28"/>
        </w:rPr>
        <w:t xml:space="preserve"> в рамках ежегодной </w:t>
      </w:r>
      <w:r>
        <w:rPr>
          <w:sz w:val="28"/>
          <w:szCs w:val="28"/>
        </w:rPr>
        <w:t>О</w:t>
      </w:r>
      <w:r w:rsidRPr="009C509F">
        <w:rPr>
          <w:sz w:val="28"/>
          <w:szCs w:val="28"/>
        </w:rPr>
        <w:t xml:space="preserve">бщероссийской добровольческой акции «Весенняя неделя добра» </w:t>
      </w:r>
      <w:r>
        <w:rPr>
          <w:sz w:val="28"/>
          <w:szCs w:val="28"/>
        </w:rPr>
        <w:t xml:space="preserve">с 07 по 13 апреля 2014 года  </w:t>
      </w:r>
      <w:r w:rsidRPr="009C509F">
        <w:rPr>
          <w:sz w:val="28"/>
          <w:szCs w:val="28"/>
        </w:rPr>
        <w:t xml:space="preserve">по приоритетным направлениям: </w:t>
      </w:r>
    </w:p>
    <w:p w:rsidR="007E1C62" w:rsidRDefault="007E1C62" w:rsidP="00B511FF">
      <w:pPr>
        <w:ind w:firstLine="360"/>
        <w:jc w:val="both"/>
        <w:rPr>
          <w:sz w:val="28"/>
          <w:szCs w:val="28"/>
        </w:rPr>
      </w:pPr>
      <w:r w:rsidRPr="009C509F">
        <w:rPr>
          <w:sz w:val="28"/>
          <w:szCs w:val="28"/>
        </w:rPr>
        <w:t xml:space="preserve">благоустройство общественных территорий, </w:t>
      </w:r>
    </w:p>
    <w:p w:rsidR="007E1C62" w:rsidRDefault="007E1C62" w:rsidP="00B511FF">
      <w:pPr>
        <w:ind w:firstLine="360"/>
        <w:jc w:val="both"/>
        <w:rPr>
          <w:sz w:val="28"/>
          <w:szCs w:val="28"/>
        </w:rPr>
      </w:pPr>
      <w:r w:rsidRPr="009C509F">
        <w:rPr>
          <w:sz w:val="28"/>
          <w:szCs w:val="28"/>
        </w:rPr>
        <w:t xml:space="preserve">проведение благотворительных концертов, </w:t>
      </w:r>
    </w:p>
    <w:p w:rsidR="007E1C62" w:rsidRDefault="007E1C62" w:rsidP="00B511FF">
      <w:pPr>
        <w:ind w:firstLine="360"/>
        <w:jc w:val="both"/>
        <w:rPr>
          <w:sz w:val="28"/>
          <w:szCs w:val="28"/>
        </w:rPr>
      </w:pPr>
      <w:r w:rsidRPr="009C509F">
        <w:rPr>
          <w:sz w:val="28"/>
          <w:szCs w:val="28"/>
        </w:rPr>
        <w:t xml:space="preserve">оказание адресной помощи детям, пожилым и одиноким людям, </w:t>
      </w:r>
    </w:p>
    <w:p w:rsidR="007E1C62" w:rsidRPr="009C509F" w:rsidRDefault="007E1C62" w:rsidP="00B511FF">
      <w:pPr>
        <w:ind w:firstLine="360"/>
        <w:jc w:val="both"/>
        <w:rPr>
          <w:sz w:val="28"/>
          <w:szCs w:val="28"/>
        </w:rPr>
      </w:pPr>
      <w:r w:rsidRPr="009C509F">
        <w:rPr>
          <w:sz w:val="28"/>
          <w:szCs w:val="28"/>
        </w:rPr>
        <w:t>сбор вещей, книг, игрушек</w:t>
      </w:r>
      <w:r>
        <w:rPr>
          <w:sz w:val="28"/>
          <w:szCs w:val="28"/>
        </w:rPr>
        <w:t xml:space="preserve"> и</w:t>
      </w:r>
      <w:r w:rsidRPr="009C509F">
        <w:rPr>
          <w:sz w:val="28"/>
          <w:szCs w:val="28"/>
        </w:rPr>
        <w:t xml:space="preserve"> денежных средств</w:t>
      </w:r>
      <w:r>
        <w:rPr>
          <w:sz w:val="28"/>
          <w:szCs w:val="28"/>
        </w:rPr>
        <w:t xml:space="preserve"> на помощь нуждающимся</w:t>
      </w:r>
      <w:r w:rsidRPr="009C509F">
        <w:rPr>
          <w:sz w:val="28"/>
          <w:szCs w:val="28"/>
        </w:rPr>
        <w:t>.</w:t>
      </w:r>
    </w:p>
    <w:p w:rsidR="007E1C62" w:rsidRDefault="007E1C62" w:rsidP="00B511FF">
      <w:pPr>
        <w:ind w:firstLine="360"/>
        <w:jc w:val="both"/>
        <w:rPr>
          <w:b/>
          <w:bCs/>
          <w:sz w:val="28"/>
          <w:szCs w:val="28"/>
        </w:rPr>
      </w:pPr>
      <w:r w:rsidRPr="009C509F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9C509F">
        <w:rPr>
          <w:sz w:val="28"/>
          <w:szCs w:val="28"/>
        </w:rPr>
        <w:t xml:space="preserve">. Организаторы не ограничивают участников сетевого проекта в проведении других мероприятий. Приветствуется оригинальность и новизна идеи при выборе форм проведения.  </w:t>
      </w:r>
    </w:p>
    <w:p w:rsidR="007E1C62" w:rsidRPr="00B76326" w:rsidRDefault="007E1C62" w:rsidP="00B511FF">
      <w:pPr>
        <w:pStyle w:val="BodyTextIndent2"/>
        <w:rPr>
          <w:b/>
          <w:bCs/>
        </w:rPr>
      </w:pPr>
    </w:p>
    <w:p w:rsidR="007E1C62" w:rsidRDefault="007E1C62" w:rsidP="00B511FF">
      <w:pPr>
        <w:jc w:val="center"/>
        <w:rPr>
          <w:b/>
          <w:bCs/>
          <w:sz w:val="28"/>
          <w:szCs w:val="28"/>
        </w:rPr>
      </w:pPr>
      <w:r w:rsidRPr="00E86C83"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ПОДВЕДЕНИЕ ИТОГОВ АКЦИИ</w:t>
      </w:r>
    </w:p>
    <w:p w:rsidR="007E1C62" w:rsidRDefault="007E1C62" w:rsidP="00B511F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6.1. Общественные, </w:t>
      </w:r>
      <w:r w:rsidRPr="00084380">
        <w:rPr>
          <w:sz w:val="28"/>
          <w:szCs w:val="28"/>
        </w:rPr>
        <w:t xml:space="preserve">некоммерческие </w:t>
      </w:r>
      <w:r>
        <w:rPr>
          <w:sz w:val="28"/>
          <w:szCs w:val="28"/>
        </w:rPr>
        <w:t xml:space="preserve">и </w:t>
      </w:r>
      <w:r w:rsidRPr="00084380">
        <w:rPr>
          <w:sz w:val="28"/>
          <w:szCs w:val="28"/>
        </w:rPr>
        <w:t xml:space="preserve"> </w:t>
      </w:r>
      <w:r w:rsidRPr="00084380">
        <w:rPr>
          <w:sz w:val="28"/>
          <w:szCs w:val="28"/>
          <w:shd w:val="clear" w:color="auto" w:fill="FFFFFF"/>
        </w:rPr>
        <w:t xml:space="preserve">коммерческие организации </w:t>
      </w:r>
      <w:r w:rsidRPr="00084380">
        <w:rPr>
          <w:sz w:val="28"/>
          <w:szCs w:val="28"/>
        </w:rPr>
        <w:t>г</w:t>
      </w:r>
      <w:r>
        <w:rPr>
          <w:sz w:val="28"/>
          <w:szCs w:val="28"/>
        </w:rPr>
        <w:t>орода</w:t>
      </w:r>
      <w:r w:rsidRPr="00084380">
        <w:rPr>
          <w:sz w:val="28"/>
          <w:szCs w:val="28"/>
        </w:rPr>
        <w:t xml:space="preserve"> Благовещенска, </w:t>
      </w:r>
      <w:r w:rsidRPr="00084380">
        <w:rPr>
          <w:sz w:val="28"/>
          <w:szCs w:val="28"/>
          <w:shd w:val="clear" w:color="auto" w:fill="FFFFFF"/>
        </w:rPr>
        <w:t xml:space="preserve">образовательные учреждения среднего и высшего профессионального образования, </w:t>
      </w:r>
      <w:r w:rsidRPr="00084380">
        <w:rPr>
          <w:sz w:val="28"/>
          <w:szCs w:val="28"/>
        </w:rPr>
        <w:t xml:space="preserve">а также </w:t>
      </w:r>
      <w:r w:rsidRPr="00084380">
        <w:rPr>
          <w:color w:val="000000"/>
          <w:sz w:val="28"/>
          <w:szCs w:val="28"/>
        </w:rPr>
        <w:t>инициативные группы жителей</w:t>
      </w:r>
      <w:r>
        <w:rPr>
          <w:color w:val="000000"/>
          <w:sz w:val="28"/>
          <w:szCs w:val="28"/>
        </w:rPr>
        <w:t xml:space="preserve"> города</w:t>
      </w:r>
      <w:r>
        <w:rPr>
          <w:sz w:val="28"/>
          <w:szCs w:val="28"/>
        </w:rPr>
        <w:t>, принявшие участие в Акции</w:t>
      </w:r>
      <w:r w:rsidRPr="000216AE">
        <w:rPr>
          <w:sz w:val="28"/>
          <w:szCs w:val="28"/>
        </w:rPr>
        <w:t xml:space="preserve">  награждаются оригинальными кубками, дипломами </w:t>
      </w:r>
      <w:r>
        <w:rPr>
          <w:sz w:val="28"/>
          <w:szCs w:val="28"/>
        </w:rPr>
        <w:t>участия</w:t>
      </w:r>
      <w:r w:rsidRPr="000216AE">
        <w:rPr>
          <w:sz w:val="28"/>
          <w:szCs w:val="28"/>
        </w:rPr>
        <w:t xml:space="preserve"> и ценными сувенирами</w:t>
      </w:r>
      <w:r>
        <w:rPr>
          <w:sz w:val="28"/>
          <w:szCs w:val="28"/>
        </w:rPr>
        <w:t>.</w:t>
      </w:r>
    </w:p>
    <w:p w:rsidR="007E1C62" w:rsidRDefault="007E1C62" w:rsidP="00B511FF">
      <w:pPr>
        <w:ind w:firstLine="708"/>
        <w:jc w:val="both"/>
        <w:rPr>
          <w:sz w:val="28"/>
          <w:szCs w:val="28"/>
        </w:rPr>
      </w:pPr>
      <w:r w:rsidRPr="004545C3"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>2</w:t>
      </w:r>
      <w:r w:rsidRPr="000216AE"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Участники Акции </w:t>
      </w:r>
      <w:r w:rsidRPr="000216AE">
        <w:rPr>
          <w:sz w:val="28"/>
          <w:szCs w:val="28"/>
        </w:rPr>
        <w:t xml:space="preserve"> примут участие</w:t>
      </w:r>
      <w:r>
        <w:rPr>
          <w:sz w:val="28"/>
          <w:szCs w:val="28"/>
        </w:rPr>
        <w:t xml:space="preserve"> в торжественном награждении.</w:t>
      </w:r>
    </w:p>
    <w:p w:rsidR="007E1C62" w:rsidRDefault="007E1C62" w:rsidP="00F96BB2">
      <w:pPr>
        <w:jc w:val="both"/>
      </w:pPr>
    </w:p>
    <w:p w:rsidR="007E1C62" w:rsidRDefault="007E1C62" w:rsidP="00F96BB2">
      <w:pPr>
        <w:pStyle w:val="ListParagraph"/>
        <w:numPr>
          <w:ilvl w:val="0"/>
          <w:numId w:val="7"/>
        </w:numPr>
        <w:shd w:val="clear" w:color="auto" w:fill="FFFFFF"/>
        <w:jc w:val="center"/>
        <w:rPr>
          <w:b/>
          <w:bCs/>
          <w:sz w:val="28"/>
          <w:szCs w:val="28"/>
        </w:rPr>
      </w:pPr>
      <w:r w:rsidRPr="00F856EB">
        <w:rPr>
          <w:b/>
          <w:bCs/>
          <w:sz w:val="28"/>
          <w:szCs w:val="28"/>
        </w:rPr>
        <w:t>КОНТАКТНАЯ ИНФОРМАЦИЯ ОРГАНИЗАТОРОВ</w:t>
      </w:r>
    </w:p>
    <w:p w:rsidR="007E1C62" w:rsidRDefault="007E1C62" w:rsidP="00D57A36">
      <w:pPr>
        <w:pStyle w:val="ListParagraph"/>
        <w:shd w:val="clear" w:color="auto" w:fill="FFFFFF"/>
        <w:ind w:left="0" w:firstLine="450"/>
        <w:jc w:val="both"/>
        <w:rPr>
          <w:sz w:val="28"/>
          <w:szCs w:val="28"/>
        </w:rPr>
      </w:pPr>
      <w:r>
        <w:rPr>
          <w:sz w:val="28"/>
          <w:szCs w:val="28"/>
        </w:rPr>
        <w:t>7.1. Начальник отдела анализа и мониторинга МБУ ЦРМиОИ «Выбор», куратор проекта «Технология добра» - Стороженко Наталья Валерьевна, телефон: 89098948812.</w:t>
      </w:r>
    </w:p>
    <w:p w:rsidR="007E1C62" w:rsidRPr="00F9325C" w:rsidRDefault="007E1C62" w:rsidP="00D57A36">
      <w:pPr>
        <w:widowControl/>
        <w:autoSpaceDE/>
        <w:autoSpaceDN/>
        <w:adjustRightInd/>
        <w:jc w:val="right"/>
        <w:rPr>
          <w:spacing w:val="-2"/>
          <w:sz w:val="28"/>
          <w:szCs w:val="28"/>
        </w:rPr>
      </w:pPr>
      <w:r>
        <w:rPr>
          <w:sz w:val="28"/>
          <w:szCs w:val="28"/>
        </w:rPr>
        <w:br w:type="page"/>
      </w:r>
      <w:r w:rsidRPr="00F9325C">
        <w:rPr>
          <w:spacing w:val="-2"/>
          <w:sz w:val="28"/>
          <w:szCs w:val="28"/>
        </w:rPr>
        <w:t>Приложение 1</w:t>
      </w:r>
    </w:p>
    <w:tbl>
      <w:tblPr>
        <w:tblW w:w="0" w:type="auto"/>
        <w:tblInd w:w="-106" w:type="dxa"/>
        <w:tblLook w:val="00A0"/>
      </w:tblPr>
      <w:tblGrid>
        <w:gridCol w:w="4708"/>
        <w:gridCol w:w="4862"/>
      </w:tblGrid>
      <w:tr w:rsidR="007E1C62" w:rsidRPr="00506C76">
        <w:trPr>
          <w:trHeight w:val="1776"/>
        </w:trPr>
        <w:tc>
          <w:tcPr>
            <w:tcW w:w="4708" w:type="dxa"/>
          </w:tcPr>
          <w:p w:rsidR="007E1C62" w:rsidRPr="00320D88" w:rsidRDefault="007E1C62" w:rsidP="0026526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62" w:type="dxa"/>
          </w:tcPr>
          <w:p w:rsidR="007E1C62" w:rsidRPr="00320D88" w:rsidRDefault="007E1C62" w:rsidP="00265267">
            <w:pPr>
              <w:shd w:val="clear" w:color="auto" w:fill="FFFFFF"/>
              <w:ind w:firstLine="33"/>
              <w:jc w:val="both"/>
              <w:rPr>
                <w:sz w:val="28"/>
                <w:szCs w:val="28"/>
              </w:rPr>
            </w:pPr>
            <w:r w:rsidRPr="00320D88">
              <w:rPr>
                <w:sz w:val="28"/>
                <w:szCs w:val="28"/>
              </w:rPr>
              <w:t xml:space="preserve">к </w:t>
            </w:r>
            <w:r>
              <w:rPr>
                <w:sz w:val="28"/>
                <w:szCs w:val="28"/>
              </w:rPr>
              <w:t>П</w:t>
            </w:r>
            <w:r w:rsidRPr="00320D88">
              <w:rPr>
                <w:sz w:val="28"/>
                <w:szCs w:val="28"/>
              </w:rPr>
              <w:t>оложению о проведении городской акции «Вектор добровольчества</w:t>
            </w:r>
            <w:r>
              <w:rPr>
                <w:sz w:val="28"/>
                <w:szCs w:val="28"/>
              </w:rPr>
              <w:t>»</w:t>
            </w:r>
            <w:r w:rsidRPr="00320D88">
              <w:rPr>
                <w:sz w:val="28"/>
                <w:szCs w:val="28"/>
              </w:rPr>
              <w:t xml:space="preserve"> в рамках ежегодной</w:t>
            </w:r>
            <w:r>
              <w:rPr>
                <w:sz w:val="28"/>
                <w:szCs w:val="28"/>
              </w:rPr>
              <w:t xml:space="preserve"> </w:t>
            </w:r>
            <w:r w:rsidRPr="00320D88">
              <w:rPr>
                <w:sz w:val="28"/>
                <w:szCs w:val="28"/>
              </w:rPr>
              <w:t xml:space="preserve">Общероссийской </w:t>
            </w:r>
            <w:r>
              <w:rPr>
                <w:sz w:val="28"/>
                <w:szCs w:val="28"/>
              </w:rPr>
              <w:t xml:space="preserve">  </w:t>
            </w:r>
            <w:r w:rsidRPr="00320D88">
              <w:rPr>
                <w:sz w:val="28"/>
                <w:szCs w:val="28"/>
              </w:rPr>
              <w:t>добровольческой акции «Весенняя неделя добра»</w:t>
            </w:r>
          </w:p>
        </w:tc>
      </w:tr>
    </w:tbl>
    <w:p w:rsidR="007E1C62" w:rsidRDefault="007E1C62" w:rsidP="00F96BB2">
      <w:pPr>
        <w:shd w:val="clear" w:color="auto" w:fill="FFFFFF"/>
        <w:ind w:right="45" w:firstLine="709"/>
        <w:jc w:val="center"/>
        <w:rPr>
          <w:b/>
          <w:bCs/>
          <w:sz w:val="28"/>
          <w:szCs w:val="28"/>
        </w:rPr>
      </w:pPr>
      <w:r w:rsidRPr="00320D88">
        <w:rPr>
          <w:b/>
          <w:bCs/>
          <w:spacing w:val="-2"/>
          <w:sz w:val="28"/>
          <w:szCs w:val="28"/>
        </w:rPr>
        <w:t xml:space="preserve">Заявка на участие в </w:t>
      </w:r>
      <w:r w:rsidRPr="00320D88">
        <w:rPr>
          <w:b/>
          <w:bCs/>
          <w:sz w:val="28"/>
          <w:szCs w:val="28"/>
        </w:rPr>
        <w:t>городской акции «Вектор добровольчества</w:t>
      </w:r>
      <w:r>
        <w:rPr>
          <w:b/>
          <w:bCs/>
          <w:sz w:val="28"/>
          <w:szCs w:val="28"/>
        </w:rPr>
        <w:t>»</w:t>
      </w:r>
    </w:p>
    <w:p w:rsidR="007E1C62" w:rsidRDefault="007E1C62" w:rsidP="00F96BB2">
      <w:pPr>
        <w:shd w:val="clear" w:color="auto" w:fill="FFFFFF"/>
        <w:ind w:right="45" w:firstLine="709"/>
        <w:jc w:val="center"/>
        <w:rPr>
          <w:b/>
          <w:bCs/>
          <w:sz w:val="28"/>
          <w:szCs w:val="28"/>
        </w:rPr>
      </w:pPr>
      <w:r w:rsidRPr="00320D88">
        <w:rPr>
          <w:b/>
          <w:bCs/>
          <w:sz w:val="28"/>
          <w:szCs w:val="28"/>
        </w:rPr>
        <w:t xml:space="preserve">в рамках ежегодной Общероссийской   </w:t>
      </w:r>
    </w:p>
    <w:p w:rsidR="007E1C62" w:rsidRPr="00320D88" w:rsidRDefault="007E1C62" w:rsidP="00F96BB2">
      <w:pPr>
        <w:shd w:val="clear" w:color="auto" w:fill="FFFFFF"/>
        <w:ind w:right="45" w:firstLine="709"/>
        <w:jc w:val="center"/>
        <w:rPr>
          <w:b/>
          <w:bCs/>
          <w:spacing w:val="-2"/>
          <w:sz w:val="28"/>
          <w:szCs w:val="28"/>
        </w:rPr>
      </w:pPr>
      <w:r w:rsidRPr="00320D88">
        <w:rPr>
          <w:b/>
          <w:bCs/>
          <w:sz w:val="28"/>
          <w:szCs w:val="28"/>
        </w:rPr>
        <w:t>добровольческой акции «Весенняя неделя добра»</w:t>
      </w: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6"/>
        <w:gridCol w:w="6237"/>
        <w:gridCol w:w="2517"/>
      </w:tblGrid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B416D4">
              <w:rPr>
                <w:spacing w:val="-2"/>
                <w:sz w:val="28"/>
                <w:szCs w:val="28"/>
              </w:rPr>
              <w:t>Название организации/инициативной группы</w:t>
            </w:r>
          </w:p>
          <w:p w:rsidR="007E1C62" w:rsidRPr="00B416D4" w:rsidRDefault="007E1C62" w:rsidP="00557C05">
            <w:pPr>
              <w:rPr>
                <w:sz w:val="28"/>
                <w:szCs w:val="28"/>
              </w:rPr>
            </w:pP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shd w:val="clear" w:color="auto" w:fill="FFFFFF"/>
              <w:ind w:right="45"/>
              <w:jc w:val="both"/>
              <w:rPr>
                <w:sz w:val="28"/>
                <w:szCs w:val="28"/>
              </w:rPr>
            </w:pPr>
            <w:r w:rsidRPr="00B416D4">
              <w:rPr>
                <w:spacing w:val="-2"/>
                <w:sz w:val="28"/>
                <w:szCs w:val="28"/>
              </w:rPr>
              <w:t xml:space="preserve">Контактная информация об организации/ инициативной группе  (район, индекс, адрес, телефон, </w:t>
            </w:r>
            <w:r w:rsidRPr="00B416D4">
              <w:rPr>
                <w:sz w:val="28"/>
                <w:szCs w:val="28"/>
              </w:rPr>
              <w:t>e-mail)</w:t>
            </w: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B416D4">
              <w:rPr>
                <w:spacing w:val="-2"/>
                <w:sz w:val="28"/>
                <w:szCs w:val="28"/>
              </w:rPr>
              <w:t>Основные направления работы организации</w:t>
            </w:r>
          </w:p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B416D4">
              <w:rPr>
                <w:spacing w:val="-2"/>
                <w:sz w:val="28"/>
                <w:szCs w:val="28"/>
              </w:rPr>
              <w:t xml:space="preserve">Количество человек в организации </w:t>
            </w:r>
          </w:p>
          <w:p w:rsidR="007E1C62" w:rsidRPr="00B416D4" w:rsidRDefault="007E1C62" w:rsidP="00557C05">
            <w:pPr>
              <w:rPr>
                <w:sz w:val="28"/>
                <w:szCs w:val="28"/>
              </w:rPr>
            </w:pP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B416D4">
              <w:rPr>
                <w:spacing w:val="-2"/>
                <w:sz w:val="28"/>
                <w:szCs w:val="28"/>
              </w:rPr>
              <w:t>Примерное количество участников Акции</w:t>
            </w:r>
          </w:p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B416D4">
        <w:tc>
          <w:tcPr>
            <w:tcW w:w="817" w:type="dxa"/>
          </w:tcPr>
          <w:p w:rsidR="007E1C62" w:rsidRPr="00B416D4" w:rsidRDefault="007E1C62" w:rsidP="002841B4">
            <w:pPr>
              <w:pStyle w:val="ListParagraph"/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</w:tcPr>
          <w:p w:rsidR="007E1C62" w:rsidRPr="00B416D4" w:rsidRDefault="007E1C62" w:rsidP="00557C05">
            <w:pPr>
              <w:rPr>
                <w:sz w:val="28"/>
                <w:szCs w:val="28"/>
              </w:rPr>
            </w:pPr>
            <w:r w:rsidRPr="00B416D4">
              <w:rPr>
                <w:sz w:val="28"/>
                <w:szCs w:val="28"/>
              </w:rPr>
              <w:t>ФИО руководителя, контактный телефон</w:t>
            </w:r>
            <w:r w:rsidRPr="00B416D4">
              <w:rPr>
                <w:sz w:val="28"/>
                <w:szCs w:val="28"/>
              </w:rPr>
              <w:br/>
            </w:r>
          </w:p>
        </w:tc>
        <w:tc>
          <w:tcPr>
            <w:tcW w:w="2517" w:type="dxa"/>
          </w:tcPr>
          <w:p w:rsidR="007E1C62" w:rsidRPr="00B416D4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E1C62" w:rsidRDefault="007E1C62" w:rsidP="002841B4">
      <w:pPr>
        <w:tabs>
          <w:tab w:val="left" w:pos="3930"/>
        </w:tabs>
        <w:rPr>
          <w:sz w:val="28"/>
          <w:szCs w:val="28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shd w:val="clear" w:color="auto" w:fill="FFFFFF"/>
        <w:ind w:right="45"/>
        <w:rPr>
          <w:b/>
          <w:bCs/>
          <w:spacing w:val="-2"/>
          <w:sz w:val="24"/>
          <w:szCs w:val="24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p w:rsidR="007E1C62" w:rsidRDefault="007E1C62" w:rsidP="00320D88">
      <w:pPr>
        <w:jc w:val="center"/>
        <w:rPr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4785"/>
        <w:gridCol w:w="4785"/>
      </w:tblGrid>
      <w:tr w:rsidR="007E1C62">
        <w:tc>
          <w:tcPr>
            <w:tcW w:w="4785" w:type="dxa"/>
          </w:tcPr>
          <w:p w:rsidR="007E1C62" w:rsidRPr="00331953" w:rsidRDefault="007E1C62" w:rsidP="003319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7E1C62" w:rsidRPr="00331953" w:rsidRDefault="007E1C62" w:rsidP="00F071C6">
            <w:pPr>
              <w:jc w:val="center"/>
              <w:rPr>
                <w:sz w:val="28"/>
                <w:szCs w:val="28"/>
              </w:rPr>
            </w:pPr>
            <w:r w:rsidRPr="00331953">
              <w:rPr>
                <w:sz w:val="28"/>
                <w:szCs w:val="28"/>
              </w:rPr>
              <w:t>Приложение 2</w:t>
            </w:r>
          </w:p>
          <w:p w:rsidR="007E1C62" w:rsidRPr="00331953" w:rsidRDefault="007E1C62" w:rsidP="00331953">
            <w:pPr>
              <w:jc w:val="both"/>
              <w:rPr>
                <w:b/>
                <w:bCs/>
                <w:caps/>
                <w:spacing w:val="-2"/>
                <w:sz w:val="24"/>
                <w:szCs w:val="24"/>
              </w:rPr>
            </w:pPr>
            <w:r>
              <w:rPr>
                <w:sz w:val="28"/>
                <w:szCs w:val="28"/>
              </w:rPr>
              <w:t>к П</w:t>
            </w:r>
            <w:r w:rsidRPr="00331953">
              <w:rPr>
                <w:sz w:val="28"/>
                <w:szCs w:val="28"/>
              </w:rPr>
              <w:t>оложению о проведении городской акции «Вектор добровольчества</w:t>
            </w:r>
            <w:r>
              <w:rPr>
                <w:sz w:val="28"/>
                <w:szCs w:val="28"/>
              </w:rPr>
              <w:t>»</w:t>
            </w:r>
            <w:r w:rsidRPr="00331953">
              <w:rPr>
                <w:sz w:val="28"/>
                <w:szCs w:val="28"/>
              </w:rPr>
              <w:t xml:space="preserve"> в рамках ежегодной Общероссийской   добровольческой акции «Весенняя неделя добра»</w:t>
            </w:r>
          </w:p>
        </w:tc>
      </w:tr>
    </w:tbl>
    <w:p w:rsidR="007E1C62" w:rsidRDefault="007E1C62" w:rsidP="00320D88">
      <w:pPr>
        <w:jc w:val="center"/>
        <w:rPr>
          <w:b/>
          <w:bCs/>
          <w:caps/>
          <w:spacing w:val="-2"/>
          <w:sz w:val="24"/>
          <w:szCs w:val="24"/>
        </w:rPr>
      </w:pPr>
    </w:p>
    <w:p w:rsidR="007E1C62" w:rsidRDefault="007E1C62" w:rsidP="002841B4">
      <w:pPr>
        <w:shd w:val="clear" w:color="auto" w:fill="FFFFFF"/>
        <w:ind w:right="45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Форма отчета </w:t>
      </w:r>
      <w:r w:rsidRPr="00320D88">
        <w:rPr>
          <w:b/>
          <w:bCs/>
          <w:sz w:val="28"/>
          <w:szCs w:val="28"/>
        </w:rPr>
        <w:t xml:space="preserve">участника городской акции </w:t>
      </w:r>
    </w:p>
    <w:p w:rsidR="007E1C62" w:rsidRPr="00320D88" w:rsidRDefault="007E1C62" w:rsidP="002841B4">
      <w:pPr>
        <w:shd w:val="clear" w:color="auto" w:fill="FFFFFF"/>
        <w:ind w:right="45" w:firstLine="709"/>
        <w:jc w:val="center"/>
        <w:rPr>
          <w:b/>
          <w:bCs/>
          <w:spacing w:val="-2"/>
          <w:sz w:val="28"/>
          <w:szCs w:val="28"/>
        </w:rPr>
      </w:pPr>
      <w:r w:rsidRPr="00320D88">
        <w:rPr>
          <w:b/>
          <w:bCs/>
          <w:sz w:val="28"/>
          <w:szCs w:val="28"/>
        </w:rPr>
        <w:t>«Вектор добровольчества в рамках ежегодной Общероссийской   добровольческой акции «Весенняя неделя добра»</w:t>
      </w:r>
    </w:p>
    <w:p w:rsidR="007E1C62" w:rsidRPr="00320D88" w:rsidRDefault="007E1C62" w:rsidP="00320D88">
      <w:pPr>
        <w:jc w:val="center"/>
        <w:rPr>
          <w:b/>
          <w:bCs/>
          <w:sz w:val="28"/>
          <w:szCs w:val="28"/>
        </w:rPr>
      </w:pPr>
    </w:p>
    <w:p w:rsidR="007E1C62" w:rsidRPr="00320D88" w:rsidRDefault="007E1C62" w:rsidP="00320D88">
      <w:pPr>
        <w:jc w:val="center"/>
        <w:rPr>
          <w:b/>
          <w:bCs/>
          <w:caps/>
          <w:spacing w:val="-2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6"/>
        <w:gridCol w:w="5762"/>
        <w:gridCol w:w="2882"/>
      </w:tblGrid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1.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>Название организации/инициативной группы</w:t>
            </w:r>
          </w:p>
          <w:p w:rsidR="007E1C62" w:rsidRPr="005E781F" w:rsidRDefault="007E1C62" w:rsidP="00557C05">
            <w:pPr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2.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 xml:space="preserve">Контактная информация об организации/ инициативной группе  (район, индекс, адрес, телефон, </w:t>
            </w:r>
            <w:r w:rsidRPr="005E781F">
              <w:rPr>
                <w:sz w:val="28"/>
                <w:szCs w:val="28"/>
              </w:rPr>
              <w:t>e-mail)</w:t>
            </w:r>
          </w:p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3.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>Основные направления работы организации</w:t>
            </w:r>
          </w:p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4.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 xml:space="preserve">Количество человек в организации </w:t>
            </w:r>
          </w:p>
          <w:p w:rsidR="007E1C62" w:rsidRPr="005E781F" w:rsidRDefault="007E1C62" w:rsidP="00557C05">
            <w:pPr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5.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 xml:space="preserve">Количество участников </w:t>
            </w:r>
            <w:r>
              <w:rPr>
                <w:spacing w:val="-2"/>
                <w:sz w:val="28"/>
                <w:szCs w:val="28"/>
              </w:rPr>
              <w:t>Акции</w:t>
            </w:r>
          </w:p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6.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>Помощники в реализации мероприятия</w:t>
            </w:r>
          </w:p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7.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>Привлекаемые СМИ (ссылки на публикации, репортажи)</w:t>
            </w:r>
          </w:p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8.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 xml:space="preserve">Трудности, возникшие в ходе проведения </w:t>
            </w:r>
            <w:r>
              <w:rPr>
                <w:spacing w:val="-2"/>
                <w:sz w:val="28"/>
                <w:szCs w:val="28"/>
              </w:rPr>
              <w:t>Акции</w:t>
            </w:r>
          </w:p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9.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shd w:val="clear" w:color="auto" w:fill="FFFFFF"/>
              <w:ind w:right="45"/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 xml:space="preserve">Краткая информация о проведенной </w:t>
            </w:r>
            <w:r>
              <w:rPr>
                <w:spacing w:val="-2"/>
                <w:sz w:val="28"/>
                <w:szCs w:val="28"/>
              </w:rPr>
              <w:t>Акции</w:t>
            </w:r>
            <w:r w:rsidRPr="005E781F">
              <w:rPr>
                <w:spacing w:val="-2"/>
                <w:sz w:val="28"/>
                <w:szCs w:val="28"/>
              </w:rPr>
              <w:t xml:space="preserve"> </w:t>
            </w: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10.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jc w:val="both"/>
              <w:rPr>
                <w:spacing w:val="-2"/>
                <w:sz w:val="28"/>
                <w:szCs w:val="28"/>
              </w:rPr>
            </w:pPr>
            <w:r w:rsidRPr="005E781F">
              <w:rPr>
                <w:spacing w:val="-2"/>
                <w:sz w:val="28"/>
                <w:szCs w:val="28"/>
              </w:rPr>
              <w:t>Фото (не более 10 шт.), видеоотчёт (</w:t>
            </w:r>
            <w:r w:rsidRPr="005E781F">
              <w:rPr>
                <w:sz w:val="28"/>
                <w:szCs w:val="28"/>
              </w:rPr>
              <w:t>электронная версия отчета принимается на электронный почтовый ящик</w:t>
            </w:r>
            <w:r w:rsidRPr="005E781F">
              <w:rPr>
                <w:spacing w:val="-2"/>
                <w:sz w:val="28"/>
                <w:szCs w:val="28"/>
              </w:rPr>
              <w:t xml:space="preserve"> </w:t>
            </w:r>
            <w:hyperlink r:id="rId8" w:history="1">
              <w:r w:rsidRPr="008C3032">
                <w:rPr>
                  <w:rStyle w:val="Hyperlink"/>
                  <w:sz w:val="28"/>
                  <w:szCs w:val="28"/>
                  <w:lang w:val="en-US"/>
                </w:rPr>
                <w:t>ormblag</w:t>
              </w:r>
              <w:r w:rsidRPr="008C3032">
                <w:rPr>
                  <w:rStyle w:val="Hyperlink"/>
                  <w:sz w:val="28"/>
                  <w:szCs w:val="28"/>
                </w:rPr>
                <w:t>@</w:t>
              </w:r>
              <w:r w:rsidRPr="008C3032">
                <w:rPr>
                  <w:rStyle w:val="Hyperlink"/>
                  <w:sz w:val="28"/>
                  <w:szCs w:val="28"/>
                  <w:lang w:val="en-US"/>
                </w:rPr>
                <w:t>mail</w:t>
              </w:r>
              <w:r w:rsidRPr="008C3032">
                <w:rPr>
                  <w:rStyle w:val="Hyperlink"/>
                  <w:sz w:val="28"/>
                  <w:szCs w:val="28"/>
                </w:rPr>
                <w:t>.</w:t>
              </w:r>
              <w:r w:rsidRPr="008C3032">
                <w:rPr>
                  <w:rStyle w:val="Hyperlink"/>
                  <w:sz w:val="28"/>
                  <w:szCs w:val="28"/>
                  <w:lang w:val="en-US"/>
                </w:rPr>
                <w:t>ru</w:t>
              </w:r>
            </w:hyperlink>
            <w:r w:rsidRPr="008C303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8C3032">
              <w:rPr>
                <w:sz w:val="28"/>
                <w:szCs w:val="28"/>
              </w:rPr>
              <w:t xml:space="preserve"> пометкой «</w:t>
            </w:r>
            <w:r>
              <w:rPr>
                <w:sz w:val="28"/>
                <w:szCs w:val="28"/>
              </w:rPr>
              <w:t>акция «Весенняя неделя добра»)</w:t>
            </w: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  <w:tr w:rsidR="007E1C62" w:rsidRPr="005E781F">
        <w:tc>
          <w:tcPr>
            <w:tcW w:w="926" w:type="dxa"/>
          </w:tcPr>
          <w:p w:rsidR="007E1C62" w:rsidRPr="005E781F" w:rsidRDefault="007E1C62" w:rsidP="00557C05">
            <w:pPr>
              <w:ind w:left="360"/>
              <w:jc w:val="center"/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11.</w:t>
            </w:r>
          </w:p>
        </w:tc>
        <w:tc>
          <w:tcPr>
            <w:tcW w:w="5762" w:type="dxa"/>
          </w:tcPr>
          <w:p w:rsidR="007E1C62" w:rsidRPr="005E781F" w:rsidRDefault="007E1C62" w:rsidP="00557C05">
            <w:pPr>
              <w:rPr>
                <w:sz w:val="28"/>
                <w:szCs w:val="28"/>
              </w:rPr>
            </w:pPr>
            <w:r w:rsidRPr="005E781F">
              <w:rPr>
                <w:sz w:val="28"/>
                <w:szCs w:val="28"/>
              </w:rPr>
              <w:t>ФИО руководителя, контактный телефон</w:t>
            </w:r>
            <w:r w:rsidRPr="005E781F">
              <w:rPr>
                <w:sz w:val="28"/>
                <w:szCs w:val="28"/>
              </w:rPr>
              <w:br/>
            </w:r>
          </w:p>
        </w:tc>
        <w:tc>
          <w:tcPr>
            <w:tcW w:w="2882" w:type="dxa"/>
          </w:tcPr>
          <w:p w:rsidR="007E1C62" w:rsidRPr="005E781F" w:rsidRDefault="007E1C62" w:rsidP="00557C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E1C62" w:rsidRDefault="007E1C62" w:rsidP="00320D88">
      <w:pPr>
        <w:jc w:val="center"/>
        <w:rPr>
          <w:sz w:val="28"/>
          <w:szCs w:val="28"/>
        </w:rPr>
      </w:pPr>
    </w:p>
    <w:p w:rsidR="007E1C62" w:rsidRPr="00CC5B56" w:rsidRDefault="007E1C62" w:rsidP="00F96BB2">
      <w:pPr>
        <w:pStyle w:val="ListParagraph"/>
        <w:shd w:val="clear" w:color="auto" w:fill="FFFFFF"/>
        <w:ind w:right="45"/>
        <w:jc w:val="right"/>
        <w:rPr>
          <w:sz w:val="28"/>
          <w:szCs w:val="28"/>
        </w:rPr>
      </w:pPr>
    </w:p>
    <w:sectPr w:rsidR="007E1C62" w:rsidRPr="00CC5B56" w:rsidSect="00433268">
      <w:headerReference w:type="default" r:id="rId9"/>
      <w:footerReference w:type="default" r:id="rId10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C62" w:rsidRDefault="007E1C62" w:rsidP="00B76326">
      <w:r>
        <w:separator/>
      </w:r>
    </w:p>
  </w:endnote>
  <w:endnote w:type="continuationSeparator" w:id="1">
    <w:p w:rsidR="007E1C62" w:rsidRDefault="007E1C62" w:rsidP="00B76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C62" w:rsidRDefault="007E1C62">
    <w:pPr>
      <w:pStyle w:val="Footer"/>
      <w:jc w:val="center"/>
    </w:pPr>
  </w:p>
  <w:p w:rsidR="007E1C62" w:rsidRDefault="007E1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C62" w:rsidRDefault="007E1C62" w:rsidP="00B76326">
      <w:r>
        <w:separator/>
      </w:r>
    </w:p>
  </w:footnote>
  <w:footnote w:type="continuationSeparator" w:id="1">
    <w:p w:rsidR="007E1C62" w:rsidRDefault="007E1C62" w:rsidP="00B76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C62" w:rsidRDefault="007E1C62">
    <w:pPr>
      <w:pStyle w:val="Header"/>
      <w:jc w:val="center"/>
    </w:pPr>
    <w:fldSimple w:instr=" PAGE   \* MERGEFORMAT ">
      <w:r>
        <w:rPr>
          <w:noProof/>
        </w:rPr>
        <w:t>3</w:t>
      </w:r>
    </w:fldSimple>
  </w:p>
  <w:p w:rsidR="007E1C62" w:rsidRDefault="007E1C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3E37"/>
    <w:multiLevelType w:val="hybridMultilevel"/>
    <w:tmpl w:val="B9EC2252"/>
    <w:lvl w:ilvl="0" w:tplc="795E7C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E4760"/>
    <w:multiLevelType w:val="multilevel"/>
    <w:tmpl w:val="05307FB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">
    <w:nsid w:val="26F07AF7"/>
    <w:multiLevelType w:val="hybridMultilevel"/>
    <w:tmpl w:val="D756B7EE"/>
    <w:lvl w:ilvl="0" w:tplc="9FB8BD96">
      <w:start w:val="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C50DD"/>
    <w:multiLevelType w:val="hybridMultilevel"/>
    <w:tmpl w:val="189C79AE"/>
    <w:lvl w:ilvl="0" w:tplc="6E82064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54EA2"/>
    <w:multiLevelType w:val="multilevel"/>
    <w:tmpl w:val="F5A43EC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62EA73FA"/>
    <w:multiLevelType w:val="multilevel"/>
    <w:tmpl w:val="53F6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>
    <w:nsid w:val="6887557A"/>
    <w:multiLevelType w:val="hybridMultilevel"/>
    <w:tmpl w:val="CFA0DE7A"/>
    <w:lvl w:ilvl="0" w:tplc="1BB0B76A">
      <w:start w:val="1"/>
      <w:numFmt w:val="bullet"/>
      <w:lvlText w:val="­"/>
      <w:lvlJc w:val="left"/>
      <w:pPr>
        <w:tabs>
          <w:tab w:val="num" w:pos="1461"/>
        </w:tabs>
        <w:ind w:left="146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AA5173C"/>
    <w:multiLevelType w:val="hybridMultilevel"/>
    <w:tmpl w:val="14C05370"/>
    <w:lvl w:ilvl="0" w:tplc="1BB0B76A">
      <w:start w:val="1"/>
      <w:numFmt w:val="bullet"/>
      <w:lvlText w:val="­"/>
      <w:lvlJc w:val="left"/>
      <w:pPr>
        <w:tabs>
          <w:tab w:val="num" w:pos="1461"/>
        </w:tabs>
        <w:ind w:left="1461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3832C75"/>
    <w:multiLevelType w:val="multilevel"/>
    <w:tmpl w:val="1C6A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>
    <w:nsid w:val="73FE275F"/>
    <w:multiLevelType w:val="hybridMultilevel"/>
    <w:tmpl w:val="3E62A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0B2D"/>
    <w:rsid w:val="00012311"/>
    <w:rsid w:val="00021583"/>
    <w:rsid w:val="000216AE"/>
    <w:rsid w:val="00060CA4"/>
    <w:rsid w:val="000636BF"/>
    <w:rsid w:val="0008096F"/>
    <w:rsid w:val="00083AC2"/>
    <w:rsid w:val="00084380"/>
    <w:rsid w:val="00090C44"/>
    <w:rsid w:val="000927F2"/>
    <w:rsid w:val="000A3B71"/>
    <w:rsid w:val="000A5BBD"/>
    <w:rsid w:val="000C581E"/>
    <w:rsid w:val="000E704A"/>
    <w:rsid w:val="000F25C6"/>
    <w:rsid w:val="00100656"/>
    <w:rsid w:val="0010146E"/>
    <w:rsid w:val="0010681E"/>
    <w:rsid w:val="00106C6E"/>
    <w:rsid w:val="0010786E"/>
    <w:rsid w:val="00115BDD"/>
    <w:rsid w:val="00122B5C"/>
    <w:rsid w:val="0014113A"/>
    <w:rsid w:val="00143DF5"/>
    <w:rsid w:val="00145A11"/>
    <w:rsid w:val="001649FB"/>
    <w:rsid w:val="00165667"/>
    <w:rsid w:val="001659E8"/>
    <w:rsid w:val="00173949"/>
    <w:rsid w:val="001A0D4D"/>
    <w:rsid w:val="001C0842"/>
    <w:rsid w:val="001C1FB5"/>
    <w:rsid w:val="001F131C"/>
    <w:rsid w:val="001F6A2B"/>
    <w:rsid w:val="00206DC8"/>
    <w:rsid w:val="002115D4"/>
    <w:rsid w:val="002245B0"/>
    <w:rsid w:val="002270FB"/>
    <w:rsid w:val="00230B03"/>
    <w:rsid w:val="0023532F"/>
    <w:rsid w:val="002401B8"/>
    <w:rsid w:val="002450E0"/>
    <w:rsid w:val="00253CDB"/>
    <w:rsid w:val="00265267"/>
    <w:rsid w:val="00272AF9"/>
    <w:rsid w:val="00281C66"/>
    <w:rsid w:val="002841B4"/>
    <w:rsid w:val="002B13B0"/>
    <w:rsid w:val="002C1519"/>
    <w:rsid w:val="002C2224"/>
    <w:rsid w:val="002C5746"/>
    <w:rsid w:val="002D73B9"/>
    <w:rsid w:val="002F0D27"/>
    <w:rsid w:val="00301865"/>
    <w:rsid w:val="0030686B"/>
    <w:rsid w:val="00314EBA"/>
    <w:rsid w:val="00320D88"/>
    <w:rsid w:val="00320FED"/>
    <w:rsid w:val="00331953"/>
    <w:rsid w:val="003A3619"/>
    <w:rsid w:val="003B38F5"/>
    <w:rsid w:val="003C3EF5"/>
    <w:rsid w:val="003D3089"/>
    <w:rsid w:val="003E1EE7"/>
    <w:rsid w:val="00403811"/>
    <w:rsid w:val="00403B6C"/>
    <w:rsid w:val="004105B0"/>
    <w:rsid w:val="004228B6"/>
    <w:rsid w:val="00426B55"/>
    <w:rsid w:val="00433268"/>
    <w:rsid w:val="00435C6B"/>
    <w:rsid w:val="00440B2D"/>
    <w:rsid w:val="00443892"/>
    <w:rsid w:val="004545C3"/>
    <w:rsid w:val="004708E3"/>
    <w:rsid w:val="004744AE"/>
    <w:rsid w:val="00482F81"/>
    <w:rsid w:val="00490458"/>
    <w:rsid w:val="004A5B0F"/>
    <w:rsid w:val="004B12BD"/>
    <w:rsid w:val="004C167D"/>
    <w:rsid w:val="004C5F2B"/>
    <w:rsid w:val="004D24DF"/>
    <w:rsid w:val="004D3278"/>
    <w:rsid w:val="004E1B88"/>
    <w:rsid w:val="004E7212"/>
    <w:rsid w:val="00506C76"/>
    <w:rsid w:val="005249BE"/>
    <w:rsid w:val="00536370"/>
    <w:rsid w:val="00536465"/>
    <w:rsid w:val="00536A96"/>
    <w:rsid w:val="00537CDA"/>
    <w:rsid w:val="00550382"/>
    <w:rsid w:val="00557C05"/>
    <w:rsid w:val="00575020"/>
    <w:rsid w:val="00596645"/>
    <w:rsid w:val="005B1483"/>
    <w:rsid w:val="005B4B8B"/>
    <w:rsid w:val="005C4EFE"/>
    <w:rsid w:val="005C6356"/>
    <w:rsid w:val="005E781F"/>
    <w:rsid w:val="005F0B9B"/>
    <w:rsid w:val="00600B9F"/>
    <w:rsid w:val="00614B79"/>
    <w:rsid w:val="00621DAE"/>
    <w:rsid w:val="00646E36"/>
    <w:rsid w:val="00654282"/>
    <w:rsid w:val="0065724B"/>
    <w:rsid w:val="0066341A"/>
    <w:rsid w:val="00664339"/>
    <w:rsid w:val="00681442"/>
    <w:rsid w:val="00683A58"/>
    <w:rsid w:val="006920D2"/>
    <w:rsid w:val="006939A8"/>
    <w:rsid w:val="006C0E7F"/>
    <w:rsid w:val="006D2B39"/>
    <w:rsid w:val="006D73E9"/>
    <w:rsid w:val="006E56DB"/>
    <w:rsid w:val="006E6E57"/>
    <w:rsid w:val="006E70F6"/>
    <w:rsid w:val="006E7902"/>
    <w:rsid w:val="006F37FB"/>
    <w:rsid w:val="006F4EDE"/>
    <w:rsid w:val="00725EEE"/>
    <w:rsid w:val="00740C3D"/>
    <w:rsid w:val="007460A7"/>
    <w:rsid w:val="00747567"/>
    <w:rsid w:val="00782524"/>
    <w:rsid w:val="00795E16"/>
    <w:rsid w:val="007C2269"/>
    <w:rsid w:val="007C2713"/>
    <w:rsid w:val="007C31B6"/>
    <w:rsid w:val="007D6123"/>
    <w:rsid w:val="007E155B"/>
    <w:rsid w:val="007E1C62"/>
    <w:rsid w:val="007E2530"/>
    <w:rsid w:val="007F7CBA"/>
    <w:rsid w:val="00807DD7"/>
    <w:rsid w:val="00813953"/>
    <w:rsid w:val="00823D2F"/>
    <w:rsid w:val="00840A5D"/>
    <w:rsid w:val="00842DD8"/>
    <w:rsid w:val="00850D9E"/>
    <w:rsid w:val="00851340"/>
    <w:rsid w:val="00851821"/>
    <w:rsid w:val="00854BB3"/>
    <w:rsid w:val="008554AD"/>
    <w:rsid w:val="00856B8E"/>
    <w:rsid w:val="00872841"/>
    <w:rsid w:val="008948AF"/>
    <w:rsid w:val="008B4263"/>
    <w:rsid w:val="008B6424"/>
    <w:rsid w:val="008B6A5E"/>
    <w:rsid w:val="008C06C8"/>
    <w:rsid w:val="008C3032"/>
    <w:rsid w:val="008C7C61"/>
    <w:rsid w:val="008D116A"/>
    <w:rsid w:val="008E13E0"/>
    <w:rsid w:val="008E45B1"/>
    <w:rsid w:val="008E5EED"/>
    <w:rsid w:val="009027A7"/>
    <w:rsid w:val="00903966"/>
    <w:rsid w:val="009110DF"/>
    <w:rsid w:val="00924FF8"/>
    <w:rsid w:val="0094313C"/>
    <w:rsid w:val="00943329"/>
    <w:rsid w:val="00946800"/>
    <w:rsid w:val="00952A6A"/>
    <w:rsid w:val="009534EF"/>
    <w:rsid w:val="00985D54"/>
    <w:rsid w:val="00990225"/>
    <w:rsid w:val="009A0045"/>
    <w:rsid w:val="009A06E4"/>
    <w:rsid w:val="009B166B"/>
    <w:rsid w:val="009B60FF"/>
    <w:rsid w:val="009C509F"/>
    <w:rsid w:val="009D40B8"/>
    <w:rsid w:val="009F56C8"/>
    <w:rsid w:val="00A12681"/>
    <w:rsid w:val="00A15670"/>
    <w:rsid w:val="00A2541B"/>
    <w:rsid w:val="00A25D74"/>
    <w:rsid w:val="00A349BA"/>
    <w:rsid w:val="00A57742"/>
    <w:rsid w:val="00A855F1"/>
    <w:rsid w:val="00A954B1"/>
    <w:rsid w:val="00AA7E77"/>
    <w:rsid w:val="00AB2715"/>
    <w:rsid w:val="00AB7FA0"/>
    <w:rsid w:val="00AD473B"/>
    <w:rsid w:val="00AD5D1A"/>
    <w:rsid w:val="00B02BC0"/>
    <w:rsid w:val="00B05053"/>
    <w:rsid w:val="00B1371A"/>
    <w:rsid w:val="00B147A1"/>
    <w:rsid w:val="00B24CFF"/>
    <w:rsid w:val="00B26E48"/>
    <w:rsid w:val="00B3185C"/>
    <w:rsid w:val="00B32097"/>
    <w:rsid w:val="00B32ED4"/>
    <w:rsid w:val="00B341AA"/>
    <w:rsid w:val="00B3675C"/>
    <w:rsid w:val="00B416D4"/>
    <w:rsid w:val="00B42260"/>
    <w:rsid w:val="00B511FF"/>
    <w:rsid w:val="00B57A3C"/>
    <w:rsid w:val="00B60FA9"/>
    <w:rsid w:val="00B70219"/>
    <w:rsid w:val="00B76326"/>
    <w:rsid w:val="00B77B39"/>
    <w:rsid w:val="00B81FD5"/>
    <w:rsid w:val="00B8383E"/>
    <w:rsid w:val="00B90119"/>
    <w:rsid w:val="00B95264"/>
    <w:rsid w:val="00BA7387"/>
    <w:rsid w:val="00BB27C4"/>
    <w:rsid w:val="00BB4FCA"/>
    <w:rsid w:val="00BC295D"/>
    <w:rsid w:val="00BE2D15"/>
    <w:rsid w:val="00BF22DB"/>
    <w:rsid w:val="00BF7832"/>
    <w:rsid w:val="00C0193A"/>
    <w:rsid w:val="00C03B0B"/>
    <w:rsid w:val="00C20B87"/>
    <w:rsid w:val="00C23AA4"/>
    <w:rsid w:val="00C25E62"/>
    <w:rsid w:val="00C3616E"/>
    <w:rsid w:val="00C61ED4"/>
    <w:rsid w:val="00C83B51"/>
    <w:rsid w:val="00C86B04"/>
    <w:rsid w:val="00C9386A"/>
    <w:rsid w:val="00C957DC"/>
    <w:rsid w:val="00CB3360"/>
    <w:rsid w:val="00CB60D8"/>
    <w:rsid w:val="00CC20B1"/>
    <w:rsid w:val="00CC5B56"/>
    <w:rsid w:val="00CD46E4"/>
    <w:rsid w:val="00CE2329"/>
    <w:rsid w:val="00D00C04"/>
    <w:rsid w:val="00D233C9"/>
    <w:rsid w:val="00D40E10"/>
    <w:rsid w:val="00D47E4F"/>
    <w:rsid w:val="00D54055"/>
    <w:rsid w:val="00D57A36"/>
    <w:rsid w:val="00D72164"/>
    <w:rsid w:val="00D779BF"/>
    <w:rsid w:val="00D94A07"/>
    <w:rsid w:val="00DB3BFE"/>
    <w:rsid w:val="00DE69F0"/>
    <w:rsid w:val="00DF45C4"/>
    <w:rsid w:val="00E15FB6"/>
    <w:rsid w:val="00E304B5"/>
    <w:rsid w:val="00E660EA"/>
    <w:rsid w:val="00E72D72"/>
    <w:rsid w:val="00E86C83"/>
    <w:rsid w:val="00E86C9C"/>
    <w:rsid w:val="00E94946"/>
    <w:rsid w:val="00EA7654"/>
    <w:rsid w:val="00EB1E33"/>
    <w:rsid w:val="00EB666E"/>
    <w:rsid w:val="00EF0CDC"/>
    <w:rsid w:val="00F035BD"/>
    <w:rsid w:val="00F071C6"/>
    <w:rsid w:val="00F27F3A"/>
    <w:rsid w:val="00F314FC"/>
    <w:rsid w:val="00F31A37"/>
    <w:rsid w:val="00F33939"/>
    <w:rsid w:val="00F36FE6"/>
    <w:rsid w:val="00F77E79"/>
    <w:rsid w:val="00F81945"/>
    <w:rsid w:val="00F856EB"/>
    <w:rsid w:val="00F912B4"/>
    <w:rsid w:val="00F9325C"/>
    <w:rsid w:val="00F934EB"/>
    <w:rsid w:val="00F96BB2"/>
    <w:rsid w:val="00FD7778"/>
    <w:rsid w:val="00FF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2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40B2D"/>
    <w:pPr>
      <w:ind w:left="720"/>
    </w:pPr>
  </w:style>
  <w:style w:type="paragraph" w:styleId="Header">
    <w:name w:val="header"/>
    <w:basedOn w:val="Normal"/>
    <w:link w:val="HeaderChar"/>
    <w:uiPriority w:val="99"/>
    <w:rsid w:val="00B7632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6326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B7632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6326"/>
    <w:rPr>
      <w:rFonts w:ascii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B76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326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4C167D"/>
    <w:rPr>
      <w:color w:val="0000FF"/>
      <w:u w:val="single"/>
    </w:rPr>
  </w:style>
  <w:style w:type="table" w:styleId="TableGrid">
    <w:name w:val="Table Grid"/>
    <w:basedOn w:val="TableNormal"/>
    <w:uiPriority w:val="99"/>
    <w:rsid w:val="003B38F5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iPriority w:val="99"/>
    <w:rsid w:val="00173949"/>
    <w:pPr>
      <w:widowControl/>
      <w:autoSpaceDE/>
      <w:autoSpaceDN/>
      <w:adjustRightInd/>
      <w:ind w:firstLine="709"/>
      <w:jc w:val="both"/>
    </w:pPr>
    <w:rPr>
      <w:rFonts w:ascii="Arial" w:eastAsia="Calibri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73949"/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semiHidden/>
    <w:rsid w:val="00BA73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A7387"/>
    <w:rPr>
      <w:rFonts w:ascii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rsid w:val="00BA7387"/>
    <w:pPr>
      <w:widowControl/>
      <w:autoSpaceDE/>
      <w:autoSpaceDN/>
      <w:adjustRightInd/>
      <w:spacing w:before="100" w:beforeAutospacing="1" w:after="100" w:afterAutospacing="1"/>
    </w:pPr>
    <w:rPr>
      <w:rFonts w:eastAsia="Calibri"/>
      <w:color w:val="66696A"/>
      <w:sz w:val="24"/>
      <w:szCs w:val="24"/>
    </w:rPr>
  </w:style>
  <w:style w:type="character" w:customStyle="1" w:styleId="grame">
    <w:name w:val="grame"/>
    <w:basedOn w:val="DefaultParagraphFont"/>
    <w:uiPriority w:val="99"/>
    <w:rsid w:val="00BA7387"/>
  </w:style>
  <w:style w:type="paragraph" w:styleId="BodyTextIndent3">
    <w:name w:val="Body Text Indent 3"/>
    <w:basedOn w:val="Normal"/>
    <w:link w:val="BodyTextIndent3Char"/>
    <w:uiPriority w:val="99"/>
    <w:semiHidden/>
    <w:rsid w:val="008E13E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E13E0"/>
    <w:rPr>
      <w:rFonts w:ascii="Times New Roman" w:hAnsi="Times New Roman" w:cs="Times New Roman"/>
      <w:sz w:val="16"/>
      <w:szCs w:val="16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8E13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E13E0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">
    <w:name w:val="Знак Знак Знак Знак Знак Знак Знак Знак Знак Знак"/>
    <w:basedOn w:val="Normal"/>
    <w:uiPriority w:val="99"/>
    <w:rsid w:val="002C5746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">
    <w:name w:val="Обычный1"/>
    <w:uiPriority w:val="99"/>
    <w:rsid w:val="00143DF5"/>
    <w:pPr>
      <w:widowControl w:val="0"/>
      <w:snapToGrid w:val="0"/>
    </w:pPr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99"/>
    <w:qFormat/>
    <w:rsid w:val="00143DF5"/>
    <w:rPr>
      <w:rFonts w:ascii="Times New Roman" w:hAnsi="Times New Roman"/>
      <w:sz w:val="28"/>
      <w:szCs w:val="28"/>
      <w:lang w:eastAsia="en-US"/>
    </w:rPr>
  </w:style>
  <w:style w:type="paragraph" w:styleId="Title">
    <w:name w:val="Title"/>
    <w:basedOn w:val="Normal"/>
    <w:link w:val="TitleChar1"/>
    <w:uiPriority w:val="99"/>
    <w:qFormat/>
    <w:locked/>
    <w:rsid w:val="00536A96"/>
    <w:pPr>
      <w:widowControl/>
      <w:autoSpaceDE/>
      <w:autoSpaceDN/>
      <w:adjustRightInd/>
      <w:spacing w:before="100" w:beforeAutospacing="1" w:after="40"/>
      <w:jc w:val="center"/>
    </w:pPr>
    <w:rPr>
      <w:rFonts w:ascii="Arial" w:eastAsia="Calibri" w:hAnsi="Arial" w:cs="Arial"/>
      <w:b/>
      <w:b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locked/>
    <w:rsid w:val="00536A96"/>
    <w:rPr>
      <w:rFonts w:ascii="Arial" w:hAnsi="Arial" w:cs="Arial"/>
      <w:b/>
      <w:bCs/>
      <w:sz w:val="22"/>
      <w:szCs w:val="22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mblag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mblag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1689</TotalTime>
  <Pages>5</Pages>
  <Words>864</Words>
  <Characters>4927</Characters>
  <Application>Microsoft Office Outlook</Application>
  <DocSecurity>0</DocSecurity>
  <Lines>0</Lines>
  <Paragraphs>0</Paragraphs>
  <ScaleCrop>false</ScaleCrop>
  <Company>DreamLair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Dichenko</cp:lastModifiedBy>
  <cp:revision>126</cp:revision>
  <cp:lastPrinted>2014-02-28T02:19:00Z</cp:lastPrinted>
  <dcterms:created xsi:type="dcterms:W3CDTF">2013-01-28T01:19:00Z</dcterms:created>
  <dcterms:modified xsi:type="dcterms:W3CDTF">2014-03-04T02:06:00Z</dcterms:modified>
</cp:coreProperties>
</file>